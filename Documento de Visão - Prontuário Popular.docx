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D223E" w14:textId="15797444" w:rsidR="005F73B7" w:rsidRPr="00F238E5" w:rsidRDefault="2CD2D1F9" w:rsidP="0074390E">
      <w:pPr>
        <w:pStyle w:val="Titulodocumento"/>
        <w:jc w:val="right"/>
      </w:pPr>
      <w:r w:rsidRPr="2CD2D1F9">
        <w:rPr>
          <w:rFonts w:ascii="Verdana,Tahoma" w:eastAsia="Verdana,Tahoma" w:hAnsi="Verdana,Tahoma" w:cs="Verdana,Tahoma"/>
          <w:sz w:val="48"/>
          <w:szCs w:val="48"/>
        </w:rPr>
        <w:t xml:space="preserve"> </w:t>
      </w:r>
      <w:r w:rsidR="002363F8">
        <w:t>PP – Prontuário Popular</w:t>
      </w:r>
    </w:p>
    <w:p w14:paraId="0B1CA185" w14:textId="77777777" w:rsidR="005F73B7" w:rsidRPr="00F238E5" w:rsidRDefault="005F73B7" w:rsidP="00595DEA"/>
    <w:p w14:paraId="4E0AB420" w14:textId="77777777" w:rsidR="005F73B7" w:rsidRPr="00F238E5" w:rsidRDefault="2CD2D1F9" w:rsidP="00677BF6">
      <w:pPr>
        <w:pStyle w:val="Ttulo"/>
        <w:jc w:val="right"/>
        <w:rPr>
          <w:rFonts w:ascii="Verdana" w:hAnsi="Verdana" w:cs="Tahoma"/>
          <w:sz w:val="48"/>
          <w:szCs w:val="48"/>
        </w:rPr>
      </w:pPr>
      <w:r w:rsidRPr="2CD2D1F9">
        <w:rPr>
          <w:rFonts w:ascii="Verdana,Tahoma" w:eastAsia="Verdana,Tahoma" w:hAnsi="Verdana,Tahoma" w:cs="Verdana,Tahoma"/>
          <w:sz w:val="48"/>
          <w:szCs w:val="48"/>
        </w:rPr>
        <w:t xml:space="preserve">Documento de Visão </w:t>
      </w:r>
    </w:p>
    <w:p w14:paraId="7A273828" w14:textId="77777777" w:rsidR="005F73B7" w:rsidRPr="00F238E5" w:rsidRDefault="005F73B7" w:rsidP="00677BF6">
      <w:pPr>
        <w:pStyle w:val="Ttulo"/>
        <w:jc w:val="right"/>
        <w:rPr>
          <w:rFonts w:ascii="Tahoma" w:hAnsi="Tahoma" w:cs="Tahoma"/>
        </w:rPr>
      </w:pPr>
    </w:p>
    <w:p w14:paraId="58674640" w14:textId="77777777" w:rsidR="005F73B7" w:rsidRPr="00F238E5" w:rsidRDefault="005F73B7" w:rsidP="00677BF6">
      <w:pPr>
        <w:pStyle w:val="Ttulo"/>
        <w:jc w:val="right"/>
        <w:rPr>
          <w:rFonts w:ascii="Tahoma" w:hAnsi="Tahoma" w:cs="Tahoma"/>
          <w:sz w:val="28"/>
        </w:rPr>
        <w:sectPr w:rsidR="005F73B7" w:rsidRPr="00F238E5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B7350D5" w14:textId="77777777" w:rsidR="005F73B7" w:rsidRPr="00F238E5" w:rsidRDefault="2CD2D1F9" w:rsidP="00677BF6">
      <w:pPr>
        <w:pStyle w:val="Ttulo"/>
        <w:rPr>
          <w:rFonts w:ascii="Tahoma" w:hAnsi="Tahoma" w:cs="Tahoma"/>
        </w:rPr>
      </w:pPr>
      <w:r w:rsidRPr="2CD2D1F9">
        <w:rPr>
          <w:rFonts w:ascii="Tahoma" w:eastAsia="Tahoma" w:hAnsi="Tahoma" w:cs="Tahoma"/>
        </w:rPr>
        <w:lastRenderedPageBreak/>
        <w:t>Histórico de Revisão</w:t>
      </w:r>
    </w:p>
    <w:p w14:paraId="758C4450" w14:textId="77777777" w:rsidR="005F73B7" w:rsidRPr="00F238E5" w:rsidRDefault="005F73B7" w:rsidP="00B96AD1"/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5F73B7" w:rsidRPr="00F238E5" w14:paraId="59D7FD29" w14:textId="77777777" w:rsidTr="69981455">
        <w:tc>
          <w:tcPr>
            <w:tcW w:w="1869" w:type="dxa"/>
            <w:shd w:val="clear" w:color="auto" w:fill="BFBFBF" w:themeFill="background1" w:themeFillShade="BF"/>
          </w:tcPr>
          <w:p w14:paraId="1DF37E05" w14:textId="77777777" w:rsidR="005F73B7" w:rsidRPr="00F238E5" w:rsidRDefault="2CD2D1F9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2CD2D1F9">
              <w:rPr>
                <w:rFonts w:ascii="Tahoma" w:eastAsia="Tahoma" w:hAnsi="Tahoma" w:cs="Tahoma"/>
                <w:b/>
                <w:bCs/>
              </w:rPr>
              <w:t>Data</w:t>
            </w:r>
          </w:p>
        </w:tc>
        <w:tc>
          <w:tcPr>
            <w:tcW w:w="960" w:type="dxa"/>
            <w:shd w:val="clear" w:color="auto" w:fill="BFBFBF" w:themeFill="background1" w:themeFillShade="BF"/>
          </w:tcPr>
          <w:p w14:paraId="6BE651CC" w14:textId="77777777" w:rsidR="005F73B7" w:rsidRPr="00F238E5" w:rsidRDefault="2CD2D1F9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2CD2D1F9">
              <w:rPr>
                <w:rFonts w:ascii="Tahoma" w:eastAsia="Tahoma" w:hAnsi="Tahoma" w:cs="Tahoma"/>
                <w:b/>
                <w:bCs/>
              </w:rPr>
              <w:t>Versão</w:t>
            </w:r>
          </w:p>
        </w:tc>
        <w:tc>
          <w:tcPr>
            <w:tcW w:w="2949" w:type="dxa"/>
            <w:shd w:val="clear" w:color="auto" w:fill="BFBFBF" w:themeFill="background1" w:themeFillShade="BF"/>
          </w:tcPr>
          <w:p w14:paraId="29BDCA16" w14:textId="77777777" w:rsidR="005F73B7" w:rsidRPr="00F238E5" w:rsidRDefault="2CD2D1F9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2CD2D1F9">
              <w:rPr>
                <w:rFonts w:ascii="Tahoma" w:eastAsia="Tahoma" w:hAnsi="Tahoma" w:cs="Tahoma"/>
                <w:b/>
                <w:bCs/>
              </w:rPr>
              <w:t>Descrição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797D416" w14:textId="77777777" w:rsidR="005F73B7" w:rsidRPr="00F238E5" w:rsidRDefault="2CD2D1F9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2CD2D1F9">
              <w:rPr>
                <w:rFonts w:ascii="Tahoma" w:eastAsia="Tahoma" w:hAnsi="Tahoma" w:cs="Tahoma"/>
                <w:b/>
                <w:bCs/>
              </w:rPr>
              <w:t>Autor</w:t>
            </w:r>
          </w:p>
        </w:tc>
        <w:tc>
          <w:tcPr>
            <w:tcW w:w="1964" w:type="dxa"/>
            <w:shd w:val="clear" w:color="auto" w:fill="BFBFBF" w:themeFill="background1" w:themeFillShade="BF"/>
          </w:tcPr>
          <w:p w14:paraId="39506BAB" w14:textId="77777777" w:rsidR="005F73B7" w:rsidRPr="00F238E5" w:rsidRDefault="2CD2D1F9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2CD2D1F9">
              <w:rPr>
                <w:rFonts w:ascii="Tahoma" w:eastAsia="Tahoma" w:hAnsi="Tahoma" w:cs="Tahoma"/>
                <w:b/>
                <w:bCs/>
              </w:rPr>
              <w:t>Revisor</w:t>
            </w:r>
          </w:p>
        </w:tc>
      </w:tr>
      <w:tr w:rsidR="005F73B7" w:rsidRPr="00F238E5" w14:paraId="6DA2C105" w14:textId="77777777" w:rsidTr="69981455">
        <w:tc>
          <w:tcPr>
            <w:tcW w:w="1869" w:type="dxa"/>
          </w:tcPr>
          <w:p w14:paraId="4CFD50DB" w14:textId="6F728DE2" w:rsidR="005F73B7" w:rsidRPr="00F238E5" w:rsidRDefault="002363F8" w:rsidP="002363F8">
            <w:pPr>
              <w:pStyle w:val="Instruo"/>
              <w:jc w:val="center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"/>
              </w:rPr>
              <w:t>28/04/2017</w:t>
            </w:r>
          </w:p>
        </w:tc>
        <w:tc>
          <w:tcPr>
            <w:tcW w:w="960" w:type="dxa"/>
          </w:tcPr>
          <w:p w14:paraId="1766E7E6" w14:textId="18BA0C11" w:rsidR="005F73B7" w:rsidRPr="00F238E5" w:rsidRDefault="69981455" w:rsidP="002363F8">
            <w:pPr>
              <w:pStyle w:val="Instruo"/>
              <w:jc w:val="center"/>
              <w:rPr>
                <w:i w:val="0"/>
                <w:color w:val="auto"/>
              </w:rPr>
            </w:pPr>
            <w:r w:rsidRPr="69981455">
              <w:rPr>
                <w:i w:val="0"/>
                <w:color w:val="auto"/>
              </w:rPr>
              <w:t>1</w:t>
            </w:r>
            <w:r w:rsidR="002363F8">
              <w:rPr>
                <w:i w:val="0"/>
                <w:color w:val="auto"/>
              </w:rPr>
              <w:t>.0</w:t>
            </w:r>
          </w:p>
        </w:tc>
        <w:tc>
          <w:tcPr>
            <w:tcW w:w="2949" w:type="dxa"/>
          </w:tcPr>
          <w:p w14:paraId="108AF42A" w14:textId="77777777" w:rsidR="005F73B7" w:rsidRPr="00F238E5" w:rsidRDefault="2CD2D1F9" w:rsidP="002363F8">
            <w:pPr>
              <w:pStyle w:val="Instruo"/>
              <w:jc w:val="center"/>
              <w:rPr>
                <w:i w:val="0"/>
                <w:color w:val="auto"/>
              </w:rPr>
            </w:pPr>
            <w:r w:rsidRPr="2CD2D1F9">
              <w:rPr>
                <w:i w:val="0"/>
                <w:color w:val="auto"/>
              </w:rPr>
              <w:t>Documento inicial</w:t>
            </w:r>
          </w:p>
        </w:tc>
        <w:tc>
          <w:tcPr>
            <w:tcW w:w="1843" w:type="dxa"/>
          </w:tcPr>
          <w:p w14:paraId="6CFA13D6" w14:textId="346DB07C" w:rsidR="005F73B7" w:rsidRPr="00F238E5" w:rsidRDefault="002363F8" w:rsidP="002363F8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Eduardo Edson</w:t>
            </w:r>
          </w:p>
        </w:tc>
        <w:tc>
          <w:tcPr>
            <w:tcW w:w="1964" w:type="dxa"/>
          </w:tcPr>
          <w:p w14:paraId="26D60E5C" w14:textId="3FD6CDA9" w:rsidR="005F73B7" w:rsidRPr="00F238E5" w:rsidRDefault="008124B4" w:rsidP="002363F8">
            <w:pPr>
              <w:pStyle w:val="Tabletext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Mario Braga</w:t>
            </w:r>
          </w:p>
        </w:tc>
      </w:tr>
      <w:tr w:rsidR="005F73B7" w:rsidRPr="00F238E5" w14:paraId="77640E93" w14:textId="77777777" w:rsidTr="69981455">
        <w:tc>
          <w:tcPr>
            <w:tcW w:w="1869" w:type="dxa"/>
          </w:tcPr>
          <w:p w14:paraId="554B1270" w14:textId="130B2508" w:rsidR="005F73B7" w:rsidRPr="00F238E5" w:rsidRDefault="008124B4" w:rsidP="008124B4">
            <w:pPr>
              <w:pStyle w:val="Instruo"/>
              <w:jc w:val="center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08/05/2017</w:t>
            </w:r>
          </w:p>
        </w:tc>
        <w:tc>
          <w:tcPr>
            <w:tcW w:w="960" w:type="dxa"/>
          </w:tcPr>
          <w:p w14:paraId="414FF90E" w14:textId="7633CAB5" w:rsidR="005F73B7" w:rsidRPr="00F238E5" w:rsidRDefault="008124B4" w:rsidP="008124B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1.1</w:t>
            </w:r>
          </w:p>
        </w:tc>
        <w:tc>
          <w:tcPr>
            <w:tcW w:w="2949" w:type="dxa"/>
          </w:tcPr>
          <w:p w14:paraId="1652EF02" w14:textId="2B5DD2C3" w:rsidR="005F73B7" w:rsidRPr="00F238E5" w:rsidRDefault="008124B4" w:rsidP="008124B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Ajuste padrões de desenv.</w:t>
            </w:r>
          </w:p>
        </w:tc>
        <w:tc>
          <w:tcPr>
            <w:tcW w:w="1843" w:type="dxa"/>
          </w:tcPr>
          <w:p w14:paraId="71967BCA" w14:textId="0997FA38" w:rsidR="005F73B7" w:rsidRPr="00F238E5" w:rsidRDefault="008124B4" w:rsidP="008124B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Eduardo Edson</w:t>
            </w:r>
          </w:p>
        </w:tc>
        <w:tc>
          <w:tcPr>
            <w:tcW w:w="1964" w:type="dxa"/>
          </w:tcPr>
          <w:p w14:paraId="36950EC4" w14:textId="46F8E683" w:rsidR="005F73B7" w:rsidRPr="00F238E5" w:rsidRDefault="005F73B7" w:rsidP="008124B4">
            <w:pPr>
              <w:pStyle w:val="Tabletext"/>
              <w:jc w:val="center"/>
              <w:rPr>
                <w:rFonts w:ascii="Tahoma" w:hAnsi="Tahoma" w:cs="Tahoma"/>
              </w:rPr>
            </w:pPr>
          </w:p>
        </w:tc>
      </w:tr>
      <w:tr w:rsidR="005F73B7" w:rsidRPr="00F238E5" w14:paraId="2417BB48" w14:textId="77777777" w:rsidTr="69981455">
        <w:tc>
          <w:tcPr>
            <w:tcW w:w="1869" w:type="dxa"/>
          </w:tcPr>
          <w:p w14:paraId="496D692C" w14:textId="77777777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1F5E8392" w14:textId="77777777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1B6743D4" w14:textId="77777777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CAC397F" w14:textId="77777777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2C1D3898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5F7E677D" w14:textId="77777777" w:rsidTr="69981455">
        <w:tc>
          <w:tcPr>
            <w:tcW w:w="1869" w:type="dxa"/>
          </w:tcPr>
          <w:p w14:paraId="2B6D665A" w14:textId="77777777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0C3A7E3F" w14:textId="77777777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0B77FF78" w14:textId="77777777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47F155B5" w14:textId="77777777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2210329C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401FF7FD" w14:textId="77777777" w:rsidTr="69981455">
        <w:tc>
          <w:tcPr>
            <w:tcW w:w="1869" w:type="dxa"/>
          </w:tcPr>
          <w:p w14:paraId="4076018C" w14:textId="77777777" w:rsidR="005F73B7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45DE3EEA" w14:textId="77777777" w:rsidR="005F73B7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3F433A27" w14:textId="77777777" w:rsidR="005F73B7" w:rsidRDefault="005F73B7" w:rsidP="002F2DC7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35B59741" w14:textId="77777777" w:rsidR="005F73B7" w:rsidRDefault="005F73B7" w:rsidP="00BD0553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60104B98" w14:textId="77777777" w:rsidR="005F73B7" w:rsidRPr="00F238E5" w:rsidRDefault="005F73B7" w:rsidP="00BD0553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49188E4D" w14:textId="77777777" w:rsidR="005F73B7" w:rsidRPr="00F238E5" w:rsidRDefault="005F73B7" w:rsidP="00677BF6">
      <w:pPr>
        <w:rPr>
          <w:rFonts w:ascii="Tahoma" w:hAnsi="Tahoma" w:cs="Tahoma"/>
        </w:rPr>
      </w:pPr>
    </w:p>
    <w:p w14:paraId="55B014F8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5F213EB7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  <w:bookmarkStart w:id="0" w:name="_GoBack"/>
      <w:bookmarkEnd w:id="0"/>
    </w:p>
    <w:p w14:paraId="196FDD68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738D99F9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1A58D255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5C89B782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2A51CBA5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1EFE557B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1E220FAD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1BC017F9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336460CF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2CE2A544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0DEAE0CC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06BEA357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5A8D010B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6E6DE4ED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08F44173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1D7F9B3E" w14:textId="77777777" w:rsidR="00ED1368" w:rsidRDefault="00ED1368" w:rsidP="00B91DA1">
      <w:pPr>
        <w:pStyle w:val="Sumrio1"/>
        <w:tabs>
          <w:tab w:val="left" w:pos="432"/>
        </w:tabs>
        <w:rPr>
          <w:rFonts w:ascii="Tahoma" w:hAnsi="Tahoma"/>
          <w:noProof/>
        </w:rPr>
      </w:pPr>
    </w:p>
    <w:p w14:paraId="0C923ABB" w14:textId="77777777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lastRenderedPageBreak/>
        <w:t>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Introdução</w:t>
      </w:r>
      <w:r w:rsidRPr="00736254">
        <w:rPr>
          <w:noProof/>
        </w:rPr>
        <w:tab/>
      </w:r>
      <w:r w:rsidRPr="00736254">
        <w:rPr>
          <w:noProof/>
        </w:rPr>
        <w:fldChar w:fldCharType="begin"/>
      </w:r>
      <w:r w:rsidRPr="00736254">
        <w:rPr>
          <w:noProof/>
        </w:rPr>
        <w:instrText xml:space="preserve"> PAGEREF _Toc369183182 \h </w:instrText>
      </w:r>
      <w:r w:rsidRPr="00736254">
        <w:rPr>
          <w:noProof/>
        </w:rPr>
      </w:r>
      <w:r w:rsidRPr="00736254">
        <w:rPr>
          <w:noProof/>
        </w:rPr>
        <w:fldChar w:fldCharType="separate"/>
      </w:r>
      <w:r w:rsidR="00FF37A1">
        <w:rPr>
          <w:noProof/>
        </w:rPr>
        <w:t>5</w:t>
      </w:r>
      <w:r w:rsidRPr="00736254">
        <w:rPr>
          <w:noProof/>
        </w:rPr>
        <w:fldChar w:fldCharType="end"/>
      </w:r>
    </w:p>
    <w:p w14:paraId="5610BDAD" w14:textId="77777777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1.1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Objetivo</w:t>
      </w:r>
      <w:r w:rsidRPr="00736254">
        <w:rPr>
          <w:noProof/>
        </w:rPr>
        <w:tab/>
      </w:r>
      <w:r w:rsidRPr="00736254">
        <w:rPr>
          <w:noProof/>
        </w:rPr>
        <w:fldChar w:fldCharType="begin"/>
      </w:r>
      <w:r w:rsidRPr="00736254">
        <w:rPr>
          <w:noProof/>
        </w:rPr>
        <w:instrText xml:space="preserve"> PAGEREF _Toc369183183 \h </w:instrText>
      </w:r>
      <w:r w:rsidRPr="00736254">
        <w:rPr>
          <w:noProof/>
        </w:rPr>
      </w:r>
      <w:r w:rsidRPr="00736254">
        <w:rPr>
          <w:noProof/>
        </w:rPr>
        <w:fldChar w:fldCharType="separate"/>
      </w:r>
      <w:r w:rsidR="00FF37A1">
        <w:rPr>
          <w:noProof/>
        </w:rPr>
        <w:t>5</w:t>
      </w:r>
      <w:r w:rsidRPr="00736254">
        <w:rPr>
          <w:noProof/>
        </w:rPr>
        <w:fldChar w:fldCharType="end"/>
      </w:r>
    </w:p>
    <w:p w14:paraId="3BB42C35" w14:textId="122DAE10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1.2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Escopo</w:t>
      </w:r>
      <w:r w:rsidRPr="00736254">
        <w:rPr>
          <w:noProof/>
        </w:rPr>
        <w:tab/>
      </w:r>
      <w:r w:rsidR="00E6616A" w:rsidRPr="00736254">
        <w:rPr>
          <w:noProof/>
        </w:rPr>
        <w:t>5</w:t>
      </w:r>
    </w:p>
    <w:p w14:paraId="73D5309B" w14:textId="0087CCFD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1.3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Não Escopo</w:t>
      </w:r>
      <w:r w:rsidRPr="00736254">
        <w:rPr>
          <w:noProof/>
        </w:rPr>
        <w:tab/>
      </w:r>
      <w:r w:rsidR="00915BE8" w:rsidRPr="00736254">
        <w:rPr>
          <w:noProof/>
        </w:rPr>
        <w:t>6</w:t>
      </w:r>
    </w:p>
    <w:p w14:paraId="580FE88D" w14:textId="75F484EE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1.4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Definições, Acrônimos, e Abreviações</w:t>
      </w:r>
      <w:r w:rsidRPr="00736254">
        <w:rPr>
          <w:noProof/>
        </w:rPr>
        <w:tab/>
      </w:r>
      <w:r w:rsidR="00915BE8" w:rsidRPr="00736254">
        <w:rPr>
          <w:noProof/>
        </w:rPr>
        <w:t>6</w:t>
      </w:r>
    </w:p>
    <w:p w14:paraId="4DCEC01B" w14:textId="7ED383FF" w:rsidR="00B91DA1" w:rsidRPr="00736254" w:rsidRDefault="00B91DA1" w:rsidP="00B91DA1">
      <w:pPr>
        <w:pStyle w:val="Sumrio2"/>
        <w:tabs>
          <w:tab w:val="left" w:pos="1000"/>
        </w:tabs>
        <w:rPr>
          <w:noProof/>
        </w:rPr>
      </w:pPr>
      <w:r w:rsidRPr="00736254">
        <w:rPr>
          <w:noProof/>
        </w:rPr>
        <w:t>1.5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Referências</w:t>
      </w:r>
      <w:r w:rsidR="00915BE8" w:rsidRPr="00736254">
        <w:rPr>
          <w:noProof/>
        </w:rPr>
        <w:tab/>
        <w:t>6</w:t>
      </w:r>
    </w:p>
    <w:p w14:paraId="286835A6" w14:textId="1540047D" w:rsidR="003F5DE9" w:rsidRPr="00736254" w:rsidRDefault="003F5DE9" w:rsidP="003F5DE9">
      <w:pPr>
        <w:ind w:firstLine="432"/>
      </w:pPr>
      <w:r w:rsidRPr="00736254">
        <w:t>1.6</w:t>
      </w:r>
      <w:r w:rsidRPr="00736254">
        <w:tab/>
        <w:t xml:space="preserve">     Visão Geral</w:t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  <w:t xml:space="preserve">            </w:t>
      </w:r>
      <w:r w:rsidR="00915BE8" w:rsidRPr="00736254">
        <w:t xml:space="preserve">              6</w:t>
      </w:r>
    </w:p>
    <w:p w14:paraId="6E28B05A" w14:textId="77777777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t>2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Posicionamento</w:t>
      </w:r>
      <w:r w:rsidRPr="00736254">
        <w:rPr>
          <w:noProof/>
        </w:rPr>
        <w:tab/>
      </w:r>
      <w:r w:rsidRPr="00736254">
        <w:rPr>
          <w:noProof/>
        </w:rPr>
        <w:fldChar w:fldCharType="begin"/>
      </w:r>
      <w:r w:rsidRPr="00736254">
        <w:rPr>
          <w:noProof/>
        </w:rPr>
        <w:instrText xml:space="preserve"> PAGEREF _Toc369183188 \h </w:instrText>
      </w:r>
      <w:r w:rsidRPr="00736254">
        <w:rPr>
          <w:noProof/>
        </w:rPr>
      </w:r>
      <w:r w:rsidRPr="00736254">
        <w:rPr>
          <w:noProof/>
        </w:rPr>
        <w:fldChar w:fldCharType="separate"/>
      </w:r>
      <w:r w:rsidR="00FF37A1">
        <w:rPr>
          <w:noProof/>
        </w:rPr>
        <w:t>7</w:t>
      </w:r>
      <w:r w:rsidRPr="00736254">
        <w:rPr>
          <w:noProof/>
        </w:rPr>
        <w:fldChar w:fldCharType="end"/>
      </w:r>
    </w:p>
    <w:p w14:paraId="4B591B60" w14:textId="77777777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2.1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Oportunidade de Negócio</w:t>
      </w:r>
      <w:r w:rsidRPr="00736254">
        <w:rPr>
          <w:noProof/>
        </w:rPr>
        <w:tab/>
      </w:r>
      <w:r w:rsidRPr="00736254">
        <w:rPr>
          <w:noProof/>
        </w:rPr>
        <w:fldChar w:fldCharType="begin"/>
      </w:r>
      <w:r w:rsidRPr="00736254">
        <w:rPr>
          <w:noProof/>
        </w:rPr>
        <w:instrText xml:space="preserve"> PAGEREF _Toc369183189 \h </w:instrText>
      </w:r>
      <w:r w:rsidRPr="00736254">
        <w:rPr>
          <w:noProof/>
        </w:rPr>
      </w:r>
      <w:r w:rsidRPr="00736254">
        <w:rPr>
          <w:noProof/>
        </w:rPr>
        <w:fldChar w:fldCharType="separate"/>
      </w:r>
      <w:r w:rsidR="00FF37A1">
        <w:rPr>
          <w:noProof/>
        </w:rPr>
        <w:t>7</w:t>
      </w:r>
      <w:r w:rsidRPr="00736254">
        <w:rPr>
          <w:noProof/>
        </w:rPr>
        <w:fldChar w:fldCharType="end"/>
      </w:r>
    </w:p>
    <w:p w14:paraId="20AEAFDC" w14:textId="00279F1A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2.2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Relato do Problema</w:t>
      </w:r>
      <w:r w:rsidRPr="00736254">
        <w:rPr>
          <w:noProof/>
        </w:rPr>
        <w:tab/>
      </w:r>
      <w:r w:rsidR="00915BE8" w:rsidRPr="00736254">
        <w:rPr>
          <w:noProof/>
        </w:rPr>
        <w:t>7</w:t>
      </w:r>
    </w:p>
    <w:p w14:paraId="0162D1E7" w14:textId="6DBAFFE9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t>3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Descrição dos Envolvidos e Usuários</w:t>
      </w:r>
      <w:r w:rsidRPr="00736254">
        <w:rPr>
          <w:noProof/>
        </w:rPr>
        <w:tab/>
      </w:r>
      <w:r w:rsidR="00915BE8" w:rsidRPr="00736254">
        <w:rPr>
          <w:noProof/>
        </w:rPr>
        <w:t>8</w:t>
      </w:r>
    </w:p>
    <w:p w14:paraId="2D2D2930" w14:textId="46A2810A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3.1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Resumo dos Envolvidos</w:t>
      </w:r>
      <w:r w:rsidRPr="00736254">
        <w:rPr>
          <w:noProof/>
        </w:rPr>
        <w:tab/>
      </w:r>
      <w:r w:rsidRPr="00736254">
        <w:rPr>
          <w:noProof/>
        </w:rPr>
        <w:fldChar w:fldCharType="begin"/>
      </w:r>
      <w:r w:rsidRPr="00736254">
        <w:rPr>
          <w:noProof/>
        </w:rPr>
        <w:instrText xml:space="preserve"> PAGEREF _Toc369183192 \h </w:instrText>
      </w:r>
      <w:r w:rsidRPr="00736254">
        <w:rPr>
          <w:noProof/>
        </w:rPr>
      </w:r>
      <w:r w:rsidRPr="00736254">
        <w:rPr>
          <w:noProof/>
        </w:rPr>
        <w:fldChar w:fldCharType="separate"/>
      </w:r>
      <w:r w:rsidR="00FF37A1">
        <w:rPr>
          <w:noProof/>
        </w:rPr>
        <w:t>8</w:t>
      </w:r>
      <w:r w:rsidRPr="00736254">
        <w:rPr>
          <w:noProof/>
        </w:rPr>
        <w:fldChar w:fldCharType="end"/>
      </w:r>
    </w:p>
    <w:p w14:paraId="74C9B282" w14:textId="71898DFA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3.2</w:t>
      </w:r>
      <w:r w:rsidRPr="00736254">
        <w:rPr>
          <w:noProof/>
          <w:lang w:eastAsia="pt-BR"/>
        </w:rPr>
        <w:tab/>
      </w:r>
      <w:r w:rsidR="00E6616A" w:rsidRPr="00736254">
        <w:rPr>
          <w:noProof/>
        </w:rPr>
        <w:t xml:space="preserve">Ambiente do </w:t>
      </w:r>
      <w:r w:rsidRPr="00736254">
        <w:rPr>
          <w:noProof/>
        </w:rPr>
        <w:t>Usuários</w:t>
      </w:r>
      <w:r w:rsidRPr="00736254">
        <w:rPr>
          <w:noProof/>
        </w:rPr>
        <w:tab/>
      </w:r>
      <w:r w:rsidR="00915BE8" w:rsidRPr="00736254">
        <w:rPr>
          <w:noProof/>
        </w:rPr>
        <w:t>8</w:t>
      </w:r>
    </w:p>
    <w:p w14:paraId="43922964" w14:textId="2D868C15" w:rsidR="00B91DA1" w:rsidRPr="00736254" w:rsidRDefault="00B91DA1" w:rsidP="00E6616A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3.3</w:t>
      </w:r>
      <w:r w:rsidRPr="00736254">
        <w:rPr>
          <w:noProof/>
          <w:lang w:eastAsia="pt-BR"/>
        </w:rPr>
        <w:tab/>
      </w:r>
      <w:r w:rsidR="00E6616A" w:rsidRPr="00736254">
        <w:rPr>
          <w:noProof/>
        </w:rPr>
        <w:t>Principais Necessidades de Usuários ou Envolvidos</w:t>
      </w:r>
      <w:r w:rsidRPr="00736254">
        <w:rPr>
          <w:noProof/>
        </w:rPr>
        <w:tab/>
      </w:r>
      <w:r w:rsidR="00915BE8" w:rsidRPr="00736254">
        <w:rPr>
          <w:noProof/>
        </w:rPr>
        <w:t>9</w:t>
      </w:r>
    </w:p>
    <w:p w14:paraId="344F8AF8" w14:textId="14A5488F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t>4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Visão Geral do Produto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2205E7A9" w14:textId="055AE211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4.1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Interfaces do Produto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562DC0BE" w14:textId="3CC746F4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4.2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Resumo das Capacidades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3E70B955" w14:textId="42C909E8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4.3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Suposições e Dependências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41474485" w14:textId="20F75C3E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4.4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Licenciamento e Instalação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3FC91934" w14:textId="473FA87B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t>5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Características do Produto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4A3F6298" w14:textId="56BA9651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i/>
          <w:noProof/>
          <w:lang w:val="pt-PT"/>
        </w:rPr>
        <w:t>5.1</w:t>
      </w:r>
      <w:r w:rsidRPr="00736254">
        <w:rPr>
          <w:noProof/>
          <w:lang w:eastAsia="pt-BR"/>
        </w:rPr>
        <w:tab/>
      </w:r>
      <w:r w:rsidR="003F5DE9" w:rsidRPr="00736254">
        <w:rPr>
          <w:i/>
          <w:noProof/>
          <w:lang w:val="pt-PT"/>
        </w:rPr>
        <w:t>Acesso ao conteúdo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0C2A6DBC" w14:textId="467FD0B2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i/>
          <w:noProof/>
          <w:lang w:val="pt-PT"/>
        </w:rPr>
        <w:t>5.2</w:t>
      </w:r>
      <w:r w:rsidRPr="00736254">
        <w:rPr>
          <w:noProof/>
          <w:lang w:eastAsia="pt-BR"/>
        </w:rPr>
        <w:tab/>
      </w:r>
      <w:r w:rsidR="003F5DE9" w:rsidRPr="00736254">
        <w:rPr>
          <w:i/>
          <w:noProof/>
          <w:lang w:val="pt-PT"/>
        </w:rPr>
        <w:t>Manter conteúdo</w:t>
      </w:r>
      <w:r w:rsidRPr="00736254">
        <w:rPr>
          <w:noProof/>
        </w:rPr>
        <w:tab/>
      </w:r>
      <w:r w:rsidR="00915BE8" w:rsidRPr="00736254">
        <w:rPr>
          <w:noProof/>
        </w:rPr>
        <w:t>10</w:t>
      </w:r>
    </w:p>
    <w:p w14:paraId="2D15ED6C" w14:textId="55AE2C5B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i/>
          <w:noProof/>
          <w:lang w:val="pt-PT"/>
        </w:rPr>
        <w:t>5.3</w:t>
      </w:r>
      <w:r w:rsidRPr="00736254">
        <w:rPr>
          <w:noProof/>
          <w:lang w:eastAsia="pt-BR"/>
        </w:rPr>
        <w:tab/>
      </w:r>
      <w:r w:rsidR="003F5DE9" w:rsidRPr="00736254">
        <w:rPr>
          <w:i/>
          <w:noProof/>
          <w:lang w:val="pt-PT"/>
        </w:rPr>
        <w:t>Autenticar no sistema</w:t>
      </w:r>
      <w:r w:rsidRPr="00736254">
        <w:rPr>
          <w:noProof/>
        </w:rPr>
        <w:tab/>
      </w:r>
      <w:r w:rsidR="00915BE8" w:rsidRPr="00736254">
        <w:rPr>
          <w:noProof/>
        </w:rPr>
        <w:t>11</w:t>
      </w:r>
    </w:p>
    <w:p w14:paraId="0ABEB67E" w14:textId="75DD8C88" w:rsidR="00B91DA1" w:rsidRPr="00736254" w:rsidRDefault="00B91DA1" w:rsidP="00C1008F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i/>
          <w:noProof/>
          <w:lang w:val="pt-PT"/>
        </w:rPr>
        <w:t>5.4</w:t>
      </w:r>
      <w:r w:rsidRPr="00736254">
        <w:rPr>
          <w:noProof/>
          <w:lang w:eastAsia="pt-BR"/>
        </w:rPr>
        <w:tab/>
      </w:r>
      <w:r w:rsidR="00C1008F" w:rsidRPr="00736254">
        <w:rPr>
          <w:i/>
          <w:noProof/>
          <w:lang w:val="pt-PT"/>
        </w:rPr>
        <w:t>Recuperar senha</w:t>
      </w:r>
      <w:r w:rsidRPr="00736254">
        <w:rPr>
          <w:noProof/>
        </w:rPr>
        <w:tab/>
      </w:r>
      <w:r w:rsidR="00725B15" w:rsidRPr="00736254">
        <w:rPr>
          <w:noProof/>
        </w:rPr>
        <w:t>1</w:t>
      </w:r>
      <w:r w:rsidR="00915BE8" w:rsidRPr="00736254">
        <w:rPr>
          <w:noProof/>
        </w:rPr>
        <w:t>1</w:t>
      </w:r>
      <w:r w:rsidRPr="00736254">
        <w:fldChar w:fldCharType="begin"/>
      </w:r>
      <w:r w:rsidRPr="00736254">
        <w:instrText xml:space="preserve"> TOC \o "1-3" </w:instrText>
      </w:r>
      <w:r w:rsidRPr="00736254">
        <w:fldChar w:fldCharType="separate"/>
      </w:r>
    </w:p>
    <w:p w14:paraId="0C267694" w14:textId="53A5E3DB" w:rsidR="00B91DA1" w:rsidRPr="00736254" w:rsidRDefault="00B91DA1" w:rsidP="00B91DA1">
      <w:pPr>
        <w:pStyle w:val="Sumrio1"/>
        <w:tabs>
          <w:tab w:val="left" w:pos="432"/>
        </w:tabs>
        <w:rPr>
          <w:noProof/>
        </w:rPr>
      </w:pPr>
      <w:r w:rsidRPr="00736254">
        <w:rPr>
          <w:noProof/>
        </w:rPr>
        <w:t>6</w:t>
      </w:r>
      <w:r w:rsidR="00AD5D94" w:rsidRPr="00736254">
        <w:rPr>
          <w:noProof/>
        </w:rPr>
        <w:t xml:space="preserve">. 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Restrições</w:t>
      </w:r>
      <w:r w:rsidRPr="00736254">
        <w:rPr>
          <w:noProof/>
        </w:rPr>
        <w:tab/>
      </w:r>
      <w:r w:rsidR="00915BE8" w:rsidRPr="00736254">
        <w:rPr>
          <w:noProof/>
        </w:rPr>
        <w:t>11</w:t>
      </w:r>
    </w:p>
    <w:p w14:paraId="0AFA8BAE" w14:textId="1AB592BD" w:rsidR="00AD5D94" w:rsidRPr="00736254" w:rsidRDefault="00AD5D94" w:rsidP="00AD5D94">
      <w:r w:rsidRPr="00736254">
        <w:t xml:space="preserve">        6.1      Linguagens de Programação</w:t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</w:r>
      <w:r w:rsidRPr="00736254">
        <w:tab/>
        <w:t xml:space="preserve">             </w:t>
      </w:r>
      <w:r w:rsidRPr="00736254">
        <w:tab/>
        <w:t xml:space="preserve">          </w:t>
      </w:r>
      <w:r w:rsidR="007374A4" w:rsidRPr="00736254">
        <w:t xml:space="preserve">              </w:t>
      </w:r>
      <w:r w:rsidR="00915BE8" w:rsidRPr="00736254">
        <w:t>1</w:t>
      </w:r>
      <w:r w:rsidRPr="00736254">
        <w:t>1</w:t>
      </w:r>
    </w:p>
    <w:p w14:paraId="230A9CB7" w14:textId="0154A1B8" w:rsidR="00AD5D94" w:rsidRPr="00736254" w:rsidRDefault="00AD5D94" w:rsidP="00AD5D94">
      <w:r w:rsidRPr="00736254">
        <w:t xml:space="preserve">        6.2     Padrões de Desenvolvimento                                                                                                        </w:t>
      </w:r>
      <w:r w:rsidR="007374A4" w:rsidRPr="00736254">
        <w:t xml:space="preserve">              </w:t>
      </w:r>
      <w:r w:rsidR="00915BE8" w:rsidRPr="00736254">
        <w:t>1</w:t>
      </w:r>
      <w:r w:rsidRPr="00736254">
        <w:t>1</w:t>
      </w:r>
    </w:p>
    <w:p w14:paraId="3BD7BA37" w14:textId="606FECE0" w:rsidR="00AD5D94" w:rsidRPr="00736254" w:rsidRDefault="00AD5D94" w:rsidP="00AD5D94">
      <w:r w:rsidRPr="00736254">
        <w:t xml:space="preserve">        6.3     Segurança                                                                                                       </w:t>
      </w:r>
      <w:r w:rsidR="00915BE8" w:rsidRPr="00736254">
        <w:t xml:space="preserve">                                             1</w:t>
      </w:r>
      <w:r w:rsidRPr="00736254">
        <w:t>1</w:t>
      </w:r>
    </w:p>
    <w:p w14:paraId="23D85741" w14:textId="2C21D463" w:rsidR="00B91DA1" w:rsidRPr="00736254" w:rsidRDefault="00B91DA1" w:rsidP="00882CD0">
      <w:pPr>
        <w:pStyle w:val="Sumrio1"/>
        <w:tabs>
          <w:tab w:val="left" w:pos="432"/>
        </w:tabs>
        <w:rPr>
          <w:noProof/>
        </w:rPr>
      </w:pPr>
      <w:r w:rsidRPr="00736254">
        <w:rPr>
          <w:noProof/>
        </w:rPr>
        <w:t>7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Escopo da Qualidade</w:t>
      </w:r>
      <w:r w:rsidRPr="00736254">
        <w:rPr>
          <w:noProof/>
        </w:rPr>
        <w:tab/>
      </w:r>
      <w:r w:rsidR="00915BE8" w:rsidRPr="00736254">
        <w:rPr>
          <w:noProof/>
        </w:rPr>
        <w:t>1</w:t>
      </w:r>
      <w:r w:rsidR="00882CD0" w:rsidRPr="00736254">
        <w:rPr>
          <w:noProof/>
        </w:rPr>
        <w:t>1</w:t>
      </w:r>
    </w:p>
    <w:p w14:paraId="4DBB30CE" w14:textId="4131005D" w:rsidR="00200A42" w:rsidRPr="00736254" w:rsidRDefault="00200A42" w:rsidP="00882CD0">
      <w:r w:rsidRPr="00736254">
        <w:t xml:space="preserve">        7.1 </w:t>
      </w:r>
      <w:r w:rsidRPr="00736254">
        <w:tab/>
        <w:t xml:space="preserve">   Desempenho</w:t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  <w:t xml:space="preserve">          </w:t>
      </w:r>
      <w:r w:rsidR="005C7A10" w:rsidRPr="00736254">
        <w:t xml:space="preserve">              1</w:t>
      </w:r>
      <w:r w:rsidR="00882CD0" w:rsidRPr="00736254">
        <w:t xml:space="preserve">1 </w:t>
      </w:r>
    </w:p>
    <w:p w14:paraId="46907ADE" w14:textId="07727EE7" w:rsidR="00200A42" w:rsidRPr="00736254" w:rsidRDefault="00200A42" w:rsidP="00882CD0">
      <w:r w:rsidRPr="00736254">
        <w:t xml:space="preserve">        7.2    Volume de utilização</w:t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  <w:t xml:space="preserve">          </w:t>
      </w:r>
      <w:r w:rsidR="005C7A10" w:rsidRPr="00736254">
        <w:t xml:space="preserve">              1</w:t>
      </w:r>
      <w:r w:rsidR="00882CD0" w:rsidRPr="00736254">
        <w:t>1</w:t>
      </w:r>
    </w:p>
    <w:p w14:paraId="6B09FAC0" w14:textId="4069FA6E" w:rsidR="00200A42" w:rsidRPr="00736254" w:rsidRDefault="00200A42" w:rsidP="00882CD0">
      <w:r w:rsidRPr="00736254">
        <w:t xml:space="preserve">        7.3    Disponibilidade</w:t>
      </w:r>
      <w:r w:rsidR="00882CD0" w:rsidRPr="00736254">
        <w:t xml:space="preserve"> </w:t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</w:r>
      <w:r w:rsidR="00882CD0" w:rsidRPr="00736254">
        <w:tab/>
        <w:t xml:space="preserve">          </w:t>
      </w:r>
      <w:r w:rsidR="005C7A10" w:rsidRPr="00736254">
        <w:t xml:space="preserve">              1</w:t>
      </w:r>
      <w:r w:rsidR="00882CD0" w:rsidRPr="00736254">
        <w:t>2</w:t>
      </w:r>
    </w:p>
    <w:p w14:paraId="0A1DE2CF" w14:textId="064AF4BE" w:rsidR="00200A42" w:rsidRPr="00736254" w:rsidRDefault="00200A42" w:rsidP="00882CD0">
      <w:r w:rsidRPr="00736254">
        <w:t xml:space="preserve">        7.4    Flexibilidade</w:t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  <w:t xml:space="preserve">                        12</w:t>
      </w:r>
    </w:p>
    <w:p w14:paraId="167B0A97" w14:textId="23E2103F" w:rsidR="00200A42" w:rsidRPr="00736254" w:rsidRDefault="00200A42" w:rsidP="00882CD0">
      <w:r w:rsidRPr="00736254">
        <w:t xml:space="preserve">        7.5   Integridade</w:t>
      </w:r>
      <w:r w:rsidR="005C7A10" w:rsidRPr="00736254">
        <w:t xml:space="preserve"> Segurança</w:t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  <w:t xml:space="preserve">                        12</w:t>
      </w:r>
    </w:p>
    <w:p w14:paraId="54583A8B" w14:textId="4D911C4F" w:rsidR="00200A42" w:rsidRPr="00736254" w:rsidRDefault="00200A42" w:rsidP="00882CD0">
      <w:r w:rsidRPr="00736254">
        <w:t xml:space="preserve">        7.6   </w:t>
      </w:r>
      <w:r w:rsidR="00882CD0" w:rsidRPr="00736254">
        <w:t xml:space="preserve">Confiabilidade                                                                                                   </w:t>
      </w:r>
      <w:r w:rsidR="005C7A10" w:rsidRPr="00736254">
        <w:t xml:space="preserve">                                            12</w:t>
      </w:r>
    </w:p>
    <w:p w14:paraId="57CAD311" w14:textId="27D63EE4" w:rsidR="00200A42" w:rsidRPr="00736254" w:rsidRDefault="00200A42" w:rsidP="00200A42">
      <w:r w:rsidRPr="00736254">
        <w:t xml:space="preserve">        7.7</w:t>
      </w:r>
      <w:r w:rsidR="005C7A10" w:rsidRPr="00736254">
        <w:t xml:space="preserve">   Robustez</w:t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  <w:t xml:space="preserve">                        1</w:t>
      </w:r>
      <w:r w:rsidR="00882CD0" w:rsidRPr="00736254">
        <w:t>2</w:t>
      </w:r>
    </w:p>
    <w:p w14:paraId="52F27710" w14:textId="54CD3D9F" w:rsidR="00200A42" w:rsidRPr="00736254" w:rsidRDefault="00200A42" w:rsidP="00200A42">
      <w:r w:rsidRPr="00736254">
        <w:t xml:space="preserve">        7.8</w:t>
      </w:r>
      <w:r w:rsidR="00882CD0" w:rsidRPr="00736254">
        <w:t xml:space="preserve">   Tolerâ</w:t>
      </w:r>
      <w:r w:rsidR="005C7A10" w:rsidRPr="00736254">
        <w:t>ncia a falhas</w:t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  <w:t xml:space="preserve">                        1</w:t>
      </w:r>
      <w:r w:rsidR="00882CD0" w:rsidRPr="00736254">
        <w:t>2</w:t>
      </w:r>
    </w:p>
    <w:p w14:paraId="1D28FD86" w14:textId="6B87A4F2" w:rsidR="00200A42" w:rsidRPr="00736254" w:rsidRDefault="00200A42" w:rsidP="00200A42">
      <w:r w:rsidRPr="00736254">
        <w:t xml:space="preserve">        7.9</w:t>
      </w:r>
      <w:r w:rsidR="00882CD0" w:rsidRPr="00736254">
        <w:t xml:space="preserve">  </w:t>
      </w:r>
      <w:r w:rsidR="005C7A10" w:rsidRPr="00736254">
        <w:t xml:space="preserve"> Usabilidade</w:t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  <w:t xml:space="preserve">                        1</w:t>
      </w:r>
      <w:r w:rsidR="00882CD0" w:rsidRPr="00736254">
        <w:t>2</w:t>
      </w:r>
    </w:p>
    <w:p w14:paraId="4B934EE5" w14:textId="5D7C9559" w:rsidR="00882CD0" w:rsidRPr="00736254" w:rsidRDefault="00200A42" w:rsidP="00200A42">
      <w:r w:rsidRPr="00736254">
        <w:t xml:space="preserve">        7.10</w:t>
      </w:r>
      <w:r w:rsidR="00882CD0" w:rsidRPr="00736254">
        <w:t xml:space="preserve"> Tipo </w:t>
      </w:r>
      <w:r w:rsidR="005C7A10" w:rsidRPr="00736254">
        <w:t xml:space="preserve">de interface </w:t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</w:r>
      <w:r w:rsidR="005C7A10" w:rsidRPr="00736254">
        <w:tab/>
        <w:t xml:space="preserve">                        1</w:t>
      </w:r>
      <w:r w:rsidR="00882CD0" w:rsidRPr="00736254">
        <w:t>2</w:t>
      </w:r>
    </w:p>
    <w:p w14:paraId="1F104129" w14:textId="70AB3D41" w:rsidR="00200A42" w:rsidRPr="00736254" w:rsidRDefault="00882CD0" w:rsidP="00200A42">
      <w:r w:rsidRPr="00736254">
        <w:t xml:space="preserve">        7.11 Documentação necessária                                                                                </w:t>
      </w:r>
      <w:r w:rsidR="005C7A10" w:rsidRPr="00736254">
        <w:t xml:space="preserve">                                             1</w:t>
      </w:r>
      <w:r w:rsidRPr="00736254">
        <w:t>2</w:t>
      </w:r>
      <w:r w:rsidR="00200A42" w:rsidRPr="00736254">
        <w:t xml:space="preserve">       </w:t>
      </w:r>
    </w:p>
    <w:p w14:paraId="69157968" w14:textId="3DBFCD0C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t>8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Precedência e Prioridade</w:t>
      </w:r>
      <w:r w:rsidRPr="00736254">
        <w:rPr>
          <w:noProof/>
        </w:rPr>
        <w:tab/>
      </w:r>
      <w:r w:rsidR="00E0738B" w:rsidRPr="00736254">
        <w:rPr>
          <w:noProof/>
        </w:rPr>
        <w:t>1</w:t>
      </w:r>
      <w:r w:rsidR="00882CD0" w:rsidRPr="00736254">
        <w:rPr>
          <w:noProof/>
        </w:rPr>
        <w:t>3</w:t>
      </w:r>
    </w:p>
    <w:p w14:paraId="7744DDEB" w14:textId="562F3C36" w:rsidR="00B91DA1" w:rsidRPr="00736254" w:rsidRDefault="00B91DA1" w:rsidP="00B91DA1">
      <w:pPr>
        <w:pStyle w:val="Sumrio1"/>
        <w:tabs>
          <w:tab w:val="left" w:pos="432"/>
        </w:tabs>
        <w:rPr>
          <w:noProof/>
          <w:lang w:eastAsia="pt-BR"/>
        </w:rPr>
      </w:pPr>
      <w:r w:rsidRPr="00736254">
        <w:rPr>
          <w:noProof/>
        </w:rPr>
        <w:lastRenderedPageBreak/>
        <w:t>9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Outros Requisitos do Produto</w:t>
      </w:r>
      <w:r w:rsidRPr="00736254">
        <w:rPr>
          <w:noProof/>
        </w:rPr>
        <w:tab/>
      </w:r>
      <w:r w:rsidR="00BD2D85" w:rsidRPr="00736254">
        <w:rPr>
          <w:noProof/>
        </w:rPr>
        <w:t>13</w:t>
      </w:r>
    </w:p>
    <w:p w14:paraId="1EC90713" w14:textId="5A7B0382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9.1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Padrões Aplicáveis</w:t>
      </w:r>
      <w:r w:rsidRPr="00736254">
        <w:rPr>
          <w:noProof/>
        </w:rPr>
        <w:tab/>
      </w:r>
      <w:r w:rsidR="00BD2D85" w:rsidRPr="00736254">
        <w:rPr>
          <w:noProof/>
        </w:rPr>
        <w:t>13</w:t>
      </w:r>
    </w:p>
    <w:p w14:paraId="094F7519" w14:textId="0D693AF9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9.2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Requisitos de Sistema</w:t>
      </w:r>
      <w:r w:rsidRPr="00736254">
        <w:rPr>
          <w:noProof/>
        </w:rPr>
        <w:tab/>
      </w:r>
      <w:r w:rsidR="00BD2D85" w:rsidRPr="00736254">
        <w:rPr>
          <w:noProof/>
        </w:rPr>
        <w:t>13</w:t>
      </w:r>
    </w:p>
    <w:p w14:paraId="54C1BD75" w14:textId="0C3645D8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9.3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Requisitos de Performance</w:t>
      </w:r>
      <w:r w:rsidRPr="00736254">
        <w:rPr>
          <w:noProof/>
        </w:rPr>
        <w:tab/>
      </w:r>
      <w:r w:rsidR="00BD2D85" w:rsidRPr="00736254">
        <w:rPr>
          <w:noProof/>
        </w:rPr>
        <w:t>1</w:t>
      </w:r>
      <w:r w:rsidR="009844C4" w:rsidRPr="00736254">
        <w:rPr>
          <w:noProof/>
        </w:rPr>
        <w:t>4</w:t>
      </w:r>
    </w:p>
    <w:p w14:paraId="0067CCFF" w14:textId="5D4E3725" w:rsidR="00B91DA1" w:rsidRPr="00736254" w:rsidRDefault="00B91DA1" w:rsidP="00B91DA1">
      <w:pPr>
        <w:pStyle w:val="Sumrio2"/>
        <w:tabs>
          <w:tab w:val="left" w:pos="1000"/>
        </w:tabs>
        <w:rPr>
          <w:noProof/>
          <w:lang w:eastAsia="pt-BR"/>
        </w:rPr>
      </w:pPr>
      <w:r w:rsidRPr="00736254">
        <w:rPr>
          <w:noProof/>
        </w:rPr>
        <w:t>9.4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Requisitos de Ambiente</w:t>
      </w:r>
      <w:r w:rsidRPr="00736254">
        <w:rPr>
          <w:noProof/>
        </w:rPr>
        <w:tab/>
      </w:r>
      <w:r w:rsidR="00BD2D85" w:rsidRPr="00736254">
        <w:rPr>
          <w:noProof/>
        </w:rPr>
        <w:t>1</w:t>
      </w:r>
      <w:r w:rsidR="009844C4" w:rsidRPr="00736254">
        <w:rPr>
          <w:noProof/>
        </w:rPr>
        <w:t>4</w:t>
      </w:r>
    </w:p>
    <w:p w14:paraId="28FAD041" w14:textId="0808DB7E" w:rsidR="00B91DA1" w:rsidRPr="00736254" w:rsidRDefault="00B91DA1" w:rsidP="00B91DA1">
      <w:pPr>
        <w:pStyle w:val="Sumrio1"/>
        <w:tabs>
          <w:tab w:val="left" w:pos="864"/>
        </w:tabs>
        <w:rPr>
          <w:noProof/>
          <w:lang w:eastAsia="pt-BR"/>
        </w:rPr>
      </w:pPr>
      <w:r w:rsidRPr="00736254">
        <w:rPr>
          <w:noProof/>
        </w:rPr>
        <w:t>10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Requisitos de Documentação</w:t>
      </w:r>
      <w:r w:rsidRPr="00736254">
        <w:rPr>
          <w:noProof/>
        </w:rPr>
        <w:tab/>
      </w:r>
      <w:r w:rsidR="004201AB" w:rsidRPr="00736254">
        <w:rPr>
          <w:noProof/>
        </w:rPr>
        <w:t>14</w:t>
      </w:r>
    </w:p>
    <w:p w14:paraId="6EC93575" w14:textId="0E52F783" w:rsidR="00B91DA1" w:rsidRPr="00736254" w:rsidRDefault="006E7EA7" w:rsidP="00B91DA1">
      <w:pPr>
        <w:pStyle w:val="Sumrio2"/>
        <w:tabs>
          <w:tab w:val="left" w:pos="1200"/>
        </w:tabs>
        <w:rPr>
          <w:noProof/>
          <w:lang w:eastAsia="pt-BR"/>
        </w:rPr>
      </w:pPr>
      <w:r w:rsidRPr="00736254">
        <w:rPr>
          <w:noProof/>
        </w:rPr>
        <w:t>10.1</w:t>
      </w:r>
      <w:r w:rsidR="00B91DA1" w:rsidRPr="00736254">
        <w:rPr>
          <w:noProof/>
          <w:lang w:eastAsia="pt-BR"/>
        </w:rPr>
        <w:tab/>
      </w:r>
      <w:r w:rsidR="00B91DA1" w:rsidRPr="00736254">
        <w:rPr>
          <w:noProof/>
        </w:rPr>
        <w:t>Help On-line</w:t>
      </w:r>
      <w:r w:rsidR="00B91DA1" w:rsidRPr="00736254">
        <w:rPr>
          <w:noProof/>
        </w:rPr>
        <w:tab/>
      </w:r>
      <w:r w:rsidR="004201AB" w:rsidRPr="00736254">
        <w:rPr>
          <w:noProof/>
        </w:rPr>
        <w:t>14</w:t>
      </w:r>
    </w:p>
    <w:p w14:paraId="62B93343" w14:textId="414DD360" w:rsidR="00B91DA1" w:rsidRPr="00736254" w:rsidRDefault="006E7EA7" w:rsidP="00B91DA1">
      <w:pPr>
        <w:pStyle w:val="Sumrio2"/>
        <w:tabs>
          <w:tab w:val="left" w:pos="1200"/>
        </w:tabs>
        <w:rPr>
          <w:noProof/>
          <w:lang w:eastAsia="pt-BR"/>
        </w:rPr>
      </w:pPr>
      <w:r w:rsidRPr="00736254">
        <w:rPr>
          <w:noProof/>
        </w:rPr>
        <w:t>10.2</w:t>
      </w:r>
      <w:r w:rsidR="00B91DA1" w:rsidRPr="00736254">
        <w:rPr>
          <w:noProof/>
          <w:lang w:eastAsia="pt-BR"/>
        </w:rPr>
        <w:tab/>
      </w:r>
      <w:r w:rsidR="00B91DA1" w:rsidRPr="00736254">
        <w:rPr>
          <w:noProof/>
        </w:rPr>
        <w:t>Guias de Instalação, Configuração e Arquivo Leiame</w:t>
      </w:r>
      <w:r w:rsidR="00B91DA1" w:rsidRPr="00736254">
        <w:rPr>
          <w:noProof/>
        </w:rPr>
        <w:tab/>
      </w:r>
      <w:r w:rsidR="004201AB" w:rsidRPr="00736254">
        <w:rPr>
          <w:noProof/>
        </w:rPr>
        <w:t>14</w:t>
      </w:r>
    </w:p>
    <w:p w14:paraId="7D63C3EE" w14:textId="41FBE110" w:rsidR="00B91DA1" w:rsidRPr="00736254" w:rsidRDefault="006E7EA7" w:rsidP="00B91DA1">
      <w:pPr>
        <w:pStyle w:val="Sumrio2"/>
        <w:tabs>
          <w:tab w:val="left" w:pos="1200"/>
        </w:tabs>
        <w:rPr>
          <w:noProof/>
          <w:lang w:eastAsia="pt-BR"/>
        </w:rPr>
      </w:pPr>
      <w:r w:rsidRPr="00736254">
        <w:rPr>
          <w:noProof/>
        </w:rPr>
        <w:t>10.3</w:t>
      </w:r>
      <w:r w:rsidR="00B91DA1" w:rsidRPr="00736254">
        <w:rPr>
          <w:noProof/>
          <w:lang w:eastAsia="pt-BR"/>
        </w:rPr>
        <w:tab/>
      </w:r>
      <w:r w:rsidR="00B91DA1" w:rsidRPr="00736254">
        <w:rPr>
          <w:noProof/>
        </w:rPr>
        <w:t>Rotulação e Embalagem</w:t>
      </w:r>
      <w:r w:rsidR="00B91DA1" w:rsidRPr="00736254">
        <w:rPr>
          <w:noProof/>
        </w:rPr>
        <w:tab/>
      </w:r>
      <w:r w:rsidR="004201AB" w:rsidRPr="00736254">
        <w:rPr>
          <w:noProof/>
        </w:rPr>
        <w:t>14</w:t>
      </w:r>
      <w:r w:rsidR="00B91DA1" w:rsidRPr="00736254">
        <w:rPr>
          <w:noProof/>
        </w:rPr>
        <w:fldChar w:fldCharType="begin"/>
      </w:r>
      <w:r w:rsidR="00B91DA1" w:rsidRPr="00736254">
        <w:rPr>
          <w:noProof/>
        </w:rPr>
        <w:instrText xml:space="preserve"> PAGEREF _Toc369183241 \h </w:instrText>
      </w:r>
      <w:r w:rsidR="00B91DA1" w:rsidRPr="00736254">
        <w:rPr>
          <w:noProof/>
        </w:rPr>
      </w:r>
      <w:r w:rsidR="00B91DA1" w:rsidRPr="00736254">
        <w:rPr>
          <w:noProof/>
        </w:rPr>
        <w:fldChar w:fldCharType="separate"/>
      </w:r>
      <w:r w:rsidR="00FF37A1">
        <w:rPr>
          <w:noProof/>
        </w:rPr>
        <w:t>14</w:t>
      </w:r>
      <w:r w:rsidR="00B91DA1" w:rsidRPr="00736254">
        <w:rPr>
          <w:noProof/>
        </w:rPr>
        <w:fldChar w:fldCharType="end"/>
      </w:r>
    </w:p>
    <w:p w14:paraId="41A49E10" w14:textId="609B9518" w:rsidR="00B91DA1" w:rsidRPr="00736254" w:rsidRDefault="00B91DA1" w:rsidP="00B91DA1">
      <w:pPr>
        <w:pStyle w:val="Sumrio1"/>
        <w:tabs>
          <w:tab w:val="left" w:pos="864"/>
        </w:tabs>
        <w:rPr>
          <w:noProof/>
          <w:lang w:eastAsia="pt-BR"/>
        </w:rPr>
      </w:pPr>
      <w:r w:rsidRPr="00736254">
        <w:rPr>
          <w:noProof/>
        </w:rPr>
        <w:t>11</w:t>
      </w:r>
      <w:r w:rsidRPr="00736254">
        <w:rPr>
          <w:noProof/>
          <w:lang w:eastAsia="pt-BR"/>
        </w:rPr>
        <w:tab/>
      </w:r>
      <w:r w:rsidRPr="00736254">
        <w:rPr>
          <w:noProof/>
        </w:rPr>
        <w:t>Aprovação</w:t>
      </w:r>
      <w:r w:rsidRPr="00736254">
        <w:rPr>
          <w:noProof/>
        </w:rPr>
        <w:tab/>
      </w:r>
      <w:r w:rsidR="004201AB" w:rsidRPr="00736254">
        <w:rPr>
          <w:noProof/>
        </w:rPr>
        <w:t>15</w:t>
      </w:r>
    </w:p>
    <w:p w14:paraId="6A614BEE" w14:textId="77777777" w:rsidR="00B91DA1" w:rsidRPr="00736254" w:rsidRDefault="00B91DA1" w:rsidP="00B91DA1">
      <w:pPr>
        <w:pStyle w:val="Sumrio1"/>
        <w:tabs>
          <w:tab w:val="left" w:pos="432"/>
        </w:tabs>
      </w:pPr>
      <w:r w:rsidRPr="00736254">
        <w:fldChar w:fldCharType="end"/>
      </w:r>
      <w:r w:rsidRPr="00736254">
        <w:t xml:space="preserve"> </w:t>
      </w:r>
      <w:r w:rsidRPr="00736254">
        <w:br w:type="page"/>
      </w:r>
    </w:p>
    <w:p w14:paraId="688DDB6F" w14:textId="77777777" w:rsidR="005F73B7" w:rsidRPr="00D261B6" w:rsidRDefault="2CD2D1F9" w:rsidP="007F5E81">
      <w:pPr>
        <w:pStyle w:val="Ttulo"/>
        <w:spacing w:line="360" w:lineRule="auto"/>
        <w:rPr>
          <w:rFonts w:ascii="Tahoma" w:hAnsi="Tahoma" w:cs="Tahoma"/>
          <w:sz w:val="32"/>
          <w:szCs w:val="32"/>
        </w:rPr>
      </w:pPr>
      <w:r w:rsidRPr="00D261B6">
        <w:rPr>
          <w:rFonts w:ascii="Tahoma" w:eastAsia="Tahoma" w:hAnsi="Tahoma" w:cs="Tahoma"/>
          <w:sz w:val="32"/>
          <w:szCs w:val="32"/>
        </w:rPr>
        <w:lastRenderedPageBreak/>
        <w:t xml:space="preserve">Documento de Visão </w:t>
      </w:r>
    </w:p>
    <w:p w14:paraId="4BED7BBA" w14:textId="7C934840" w:rsidR="005F73B7" w:rsidRPr="00C41B30" w:rsidRDefault="00A469FF" w:rsidP="00A469FF">
      <w:pPr>
        <w:pStyle w:val="Ttulo1"/>
        <w:spacing w:line="276" w:lineRule="auto"/>
        <w:ind w:left="720" w:hanging="720"/>
        <w:rPr>
          <w:rFonts w:ascii="Times New Roman" w:eastAsia="Tahoma" w:hAnsi="Times New Roman"/>
          <w:szCs w:val="24"/>
        </w:rPr>
      </w:pPr>
      <w:bookmarkStart w:id="1" w:name="_Toc369183182"/>
      <w:bookmarkStart w:id="2" w:name="_Toc436203377"/>
      <w:bookmarkStart w:id="3" w:name="_Toc452813577"/>
      <w:r w:rsidRPr="00C41B30">
        <w:rPr>
          <w:rFonts w:ascii="Times New Roman" w:eastAsia="Tahoma" w:hAnsi="Times New Roman"/>
          <w:szCs w:val="24"/>
        </w:rPr>
        <w:t>INTRODUÇÃO</w:t>
      </w:r>
      <w:bookmarkEnd w:id="1"/>
    </w:p>
    <w:p w14:paraId="442191AF" w14:textId="77777777" w:rsidR="007861CA" w:rsidRPr="00C41B30" w:rsidRDefault="007861CA" w:rsidP="007861CA">
      <w:pPr>
        <w:spacing w:line="276" w:lineRule="auto"/>
        <w:rPr>
          <w:rFonts w:eastAsia="Tahoma"/>
          <w:sz w:val="24"/>
          <w:szCs w:val="24"/>
        </w:rPr>
      </w:pPr>
    </w:p>
    <w:p w14:paraId="278F51CE" w14:textId="316FD64F" w:rsidR="005F73B7" w:rsidRPr="00C41B30" w:rsidRDefault="2CD2D1F9" w:rsidP="00A469FF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 xml:space="preserve">O documento </w:t>
      </w:r>
      <w:r w:rsidRPr="00C41B3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tem por finalidade coletar, analisar e definir necessidades e características gerais para construção do </w:t>
      </w:r>
      <w:r w:rsidR="002363F8" w:rsidRPr="00C41B30">
        <w:rPr>
          <w:rFonts w:ascii="Times New Roman" w:hAnsi="Times New Roman" w:cs="Times New Roman"/>
          <w:i w:val="0"/>
          <w:color w:val="auto"/>
          <w:sz w:val="24"/>
          <w:szCs w:val="24"/>
        </w:rPr>
        <w:t>PRONTUÁRIO POPULAR</w:t>
      </w:r>
      <w:r w:rsidRPr="00C41B30">
        <w:rPr>
          <w:rFonts w:ascii="Times New Roman" w:hAnsi="Times New Roman" w:cs="Times New Roman"/>
          <w:i w:val="0"/>
          <w:sz w:val="24"/>
          <w:szCs w:val="24"/>
          <w:lang w:val="pt-PT"/>
        </w:rPr>
        <w:t xml:space="preserve">. </w:t>
      </w:r>
      <w:r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 xml:space="preserve"> </w:t>
      </w:r>
      <w:r w:rsidRPr="00C41B30">
        <w:rPr>
          <w:rFonts w:ascii="Times New Roman" w:hAnsi="Times New Roman" w:cs="Times New Roman"/>
          <w:i w:val="0"/>
          <w:color w:val="auto"/>
          <w:sz w:val="24"/>
          <w:szCs w:val="24"/>
        </w:rPr>
        <w:t>Concentra-se nas necessidades apontadas pelos usuários, nas razões que levam a essas necessidades e como elas serão atendidas pelo sistema.</w:t>
      </w:r>
    </w:p>
    <w:p w14:paraId="09DEDC99" w14:textId="77777777" w:rsidR="005F73B7" w:rsidRPr="00C41B30" w:rsidRDefault="2CD2D1F9" w:rsidP="00A469FF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</w:pPr>
      <w:r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14:paraId="198F555B" w14:textId="77777777" w:rsidR="005F73B7" w:rsidRPr="00C41B30" w:rsidRDefault="005F73B7" w:rsidP="007F5E81">
      <w:pPr>
        <w:spacing w:line="360" w:lineRule="auto"/>
        <w:jc w:val="both"/>
        <w:rPr>
          <w:sz w:val="24"/>
          <w:szCs w:val="24"/>
          <w:lang w:val="pt-PT" w:eastAsia="pt-BR"/>
        </w:rPr>
      </w:pPr>
    </w:p>
    <w:p w14:paraId="1B8B0CEC" w14:textId="651F9DA2" w:rsidR="007F5E81" w:rsidRPr="00C41B30" w:rsidRDefault="005F73B7" w:rsidP="00A469FF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4" w:name="_Toc369183183"/>
      <w:r w:rsidRPr="00C41B30">
        <w:rPr>
          <w:rFonts w:ascii="Times New Roman" w:eastAsia="Tahoma" w:hAnsi="Times New Roman"/>
          <w:b w:val="0"/>
          <w:sz w:val="24"/>
          <w:szCs w:val="24"/>
        </w:rPr>
        <w:t>Objetivo</w:t>
      </w:r>
      <w:bookmarkEnd w:id="4"/>
    </w:p>
    <w:p w14:paraId="3080D046" w14:textId="636EA7A5" w:rsidR="00140197" w:rsidRPr="00C41B30" w:rsidRDefault="71AFB494" w:rsidP="0084575B">
      <w:pPr>
        <w:spacing w:line="360" w:lineRule="auto"/>
        <w:ind w:firstLine="720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 xml:space="preserve">O documento tem por finalidade coletar, analisar e definir necessidades e características gerais do </w:t>
      </w:r>
      <w:r w:rsidR="002363F8" w:rsidRPr="00C41B30">
        <w:rPr>
          <w:rFonts w:eastAsia="Arial"/>
          <w:sz w:val="24"/>
          <w:szCs w:val="24"/>
        </w:rPr>
        <w:t>PRONTUÁRIO POPULAR</w:t>
      </w:r>
      <w:r w:rsidR="00812646" w:rsidRPr="00C41B30">
        <w:rPr>
          <w:rFonts w:eastAsia="Arial"/>
          <w:sz w:val="24"/>
          <w:szCs w:val="24"/>
        </w:rPr>
        <w:t>.</w:t>
      </w:r>
      <w:r w:rsidRPr="00C41B30">
        <w:rPr>
          <w:rFonts w:eastAsia="Arial"/>
          <w:sz w:val="24"/>
          <w:szCs w:val="24"/>
        </w:rPr>
        <w:t xml:space="preserve"> Concentra-se em diminuir a dificuldade encontrada pelo cidadão, dificuldade essas que temos por objetivo minimizar com elaboração do sistema</w:t>
      </w:r>
      <w:r w:rsidR="00140197" w:rsidRPr="00C41B30">
        <w:rPr>
          <w:rFonts w:eastAsia="Arial"/>
          <w:sz w:val="24"/>
          <w:szCs w:val="24"/>
        </w:rPr>
        <w:t xml:space="preserve"> onde o paciente poderá ter acesso a todos seus prontuários, independentemente de onde e quando foram gerados, de forma simples e intuitiva.</w:t>
      </w:r>
    </w:p>
    <w:p w14:paraId="69CEF94E" w14:textId="77777777" w:rsidR="00140197" w:rsidRPr="00C41B30" w:rsidRDefault="00140197" w:rsidP="00140197">
      <w:pPr>
        <w:spacing w:line="360" w:lineRule="auto"/>
        <w:jc w:val="both"/>
        <w:rPr>
          <w:rFonts w:eastAsia="Arial"/>
          <w:sz w:val="24"/>
          <w:szCs w:val="24"/>
        </w:rPr>
      </w:pPr>
    </w:p>
    <w:p w14:paraId="3A8ADBA4" w14:textId="6EC495D7" w:rsidR="007F5E81" w:rsidRPr="00C41B30" w:rsidRDefault="005F73B7" w:rsidP="00A469FF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5" w:name="_Toc369183184"/>
      <w:r w:rsidRPr="00C41B30">
        <w:rPr>
          <w:rFonts w:ascii="Times New Roman" w:eastAsia="Tahoma" w:hAnsi="Times New Roman"/>
          <w:b w:val="0"/>
          <w:sz w:val="24"/>
          <w:szCs w:val="24"/>
        </w:rPr>
        <w:t>Escopo</w:t>
      </w:r>
      <w:bookmarkEnd w:id="5"/>
    </w:p>
    <w:p w14:paraId="5AA32371" w14:textId="3B85572D" w:rsidR="00F80CD7" w:rsidRPr="00C41B30" w:rsidRDefault="71AFB494" w:rsidP="00F80CD7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pt-PT"/>
        </w:rPr>
      </w:pPr>
      <w:r w:rsidRPr="00C41B3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pt-PT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14:paraId="17FD26BF" w14:textId="55BD5DEB" w:rsidR="00F80CD7" w:rsidRPr="00C41B30" w:rsidRDefault="00F80CD7" w:rsidP="007F5E81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pt-PT"/>
        </w:rPr>
      </w:pPr>
      <w:r w:rsidRPr="00C41B3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pt-PT"/>
        </w:rPr>
        <w:t>Faz parte do escopo o Desenvolvimente de um modelo conceitual e um protótipo que atenda os seguintes requisistos:</w:t>
      </w:r>
    </w:p>
    <w:p w14:paraId="1BA84E24" w14:textId="40BAEC0B" w:rsidR="00F80CD7" w:rsidRPr="00C41B30" w:rsidRDefault="00F80CD7" w:rsidP="00A257C7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C41B30">
        <w:rPr>
          <w:color w:val="000000" w:themeColor="text1"/>
          <w:sz w:val="24"/>
          <w:szCs w:val="24"/>
        </w:rPr>
        <w:t>Permitir login e/ou cadastro de um novo usuário</w:t>
      </w:r>
      <w:r w:rsidR="006A1F2A" w:rsidRPr="00C41B30">
        <w:rPr>
          <w:color w:val="000000" w:themeColor="text1"/>
          <w:sz w:val="24"/>
          <w:szCs w:val="24"/>
        </w:rPr>
        <w:t>.</w:t>
      </w:r>
    </w:p>
    <w:p w14:paraId="675AECD4" w14:textId="073A0A3E" w:rsidR="006A1F2A" w:rsidRPr="00C41B30" w:rsidRDefault="006A1F2A" w:rsidP="00A257C7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C41B30">
        <w:rPr>
          <w:color w:val="000000" w:themeColor="text1"/>
          <w:sz w:val="24"/>
          <w:szCs w:val="24"/>
        </w:rPr>
        <w:t>Armazenar prontuário de todos órgãos de saúde.</w:t>
      </w:r>
    </w:p>
    <w:p w14:paraId="1E7BCF41" w14:textId="0CFE927D" w:rsidR="006A1F2A" w:rsidRPr="00C41B30" w:rsidRDefault="006A1F2A" w:rsidP="00A257C7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C41B30">
        <w:rPr>
          <w:color w:val="000000" w:themeColor="text1"/>
          <w:sz w:val="24"/>
          <w:szCs w:val="24"/>
        </w:rPr>
        <w:t>Permitir a visualização dos dados armazenados.</w:t>
      </w:r>
    </w:p>
    <w:p w14:paraId="1D468540" w14:textId="179FAD53" w:rsidR="006A1F2A" w:rsidRPr="00C41B30" w:rsidRDefault="006A1F2A" w:rsidP="00A257C7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C41B30">
        <w:rPr>
          <w:color w:val="000000" w:themeColor="text1"/>
          <w:sz w:val="24"/>
          <w:szCs w:val="24"/>
        </w:rPr>
        <w:lastRenderedPageBreak/>
        <w:t>Armazenar log de acesso.</w:t>
      </w:r>
    </w:p>
    <w:p w14:paraId="63C8F91B" w14:textId="539058E3" w:rsidR="006A1F2A" w:rsidRPr="00C41B30" w:rsidRDefault="006A1F2A" w:rsidP="00A257C7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C41B30">
        <w:rPr>
          <w:color w:val="000000" w:themeColor="text1"/>
          <w:sz w:val="24"/>
          <w:szCs w:val="24"/>
        </w:rPr>
        <w:t>Permitir acesso</w:t>
      </w:r>
      <w:r w:rsidR="00D53622" w:rsidRPr="00C41B30">
        <w:rPr>
          <w:color w:val="000000" w:themeColor="text1"/>
          <w:sz w:val="24"/>
          <w:szCs w:val="24"/>
        </w:rPr>
        <w:t>,</w:t>
      </w:r>
      <w:r w:rsidRPr="00C41B30">
        <w:rPr>
          <w:color w:val="000000" w:themeColor="text1"/>
          <w:sz w:val="24"/>
          <w:szCs w:val="24"/>
        </w:rPr>
        <w:t xml:space="preserve"> a determinado prontuário</w:t>
      </w:r>
      <w:r w:rsidR="00D53622" w:rsidRPr="00C41B30">
        <w:rPr>
          <w:color w:val="000000" w:themeColor="text1"/>
          <w:sz w:val="24"/>
          <w:szCs w:val="24"/>
        </w:rPr>
        <w:t>,</w:t>
      </w:r>
      <w:r w:rsidRPr="00C41B30">
        <w:rPr>
          <w:color w:val="000000" w:themeColor="text1"/>
          <w:sz w:val="24"/>
          <w:szCs w:val="24"/>
        </w:rPr>
        <w:t xml:space="preserve"> ao médico.</w:t>
      </w:r>
    </w:p>
    <w:p w14:paraId="299B070A" w14:textId="52C42631" w:rsidR="00270DF1" w:rsidRPr="00C41B30" w:rsidRDefault="006A1F2A" w:rsidP="007F5E81">
      <w:pPr>
        <w:pStyle w:val="PargrafodaLista"/>
        <w:numPr>
          <w:ilvl w:val="0"/>
          <w:numId w:val="13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C41B30">
        <w:rPr>
          <w:color w:val="000000" w:themeColor="text1"/>
          <w:sz w:val="24"/>
          <w:szCs w:val="24"/>
        </w:rPr>
        <w:t>Permitir visualização de log de acesso.</w:t>
      </w:r>
    </w:p>
    <w:p w14:paraId="67C1CB7F" w14:textId="67A50E51" w:rsidR="007F5E81" w:rsidRPr="00C41B30" w:rsidRDefault="005F73B7" w:rsidP="00A469FF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color w:val="000000" w:themeColor="text1"/>
          <w:sz w:val="24"/>
          <w:szCs w:val="24"/>
        </w:rPr>
      </w:pPr>
      <w:bookmarkStart w:id="6" w:name="_Toc369183185"/>
      <w:r w:rsidRPr="00C41B30">
        <w:rPr>
          <w:rFonts w:ascii="Times New Roman" w:eastAsia="Tahoma" w:hAnsi="Times New Roman"/>
          <w:b w:val="0"/>
          <w:color w:val="000000" w:themeColor="text1"/>
          <w:sz w:val="24"/>
          <w:szCs w:val="24"/>
        </w:rPr>
        <w:t>Não Escopo</w:t>
      </w:r>
      <w:bookmarkEnd w:id="6"/>
    </w:p>
    <w:p w14:paraId="2B985164" w14:textId="535C5448" w:rsidR="005F73B7" w:rsidRPr="00C41B30" w:rsidRDefault="00A64CCB" w:rsidP="00A64CCB">
      <w:pPr>
        <w:pStyle w:val="PargrafodaLista"/>
        <w:numPr>
          <w:ilvl w:val="0"/>
          <w:numId w:val="37"/>
        </w:numPr>
        <w:spacing w:line="360" w:lineRule="auto"/>
        <w:jc w:val="both"/>
        <w:rPr>
          <w:sz w:val="24"/>
          <w:szCs w:val="24"/>
          <w:lang w:val="pt-PT"/>
        </w:rPr>
      </w:pPr>
      <w:r w:rsidRPr="00C41B30">
        <w:rPr>
          <w:sz w:val="24"/>
          <w:szCs w:val="24"/>
          <w:lang w:val="pt-PT"/>
        </w:rPr>
        <w:t>Implementação funcional do sistema.</w:t>
      </w:r>
    </w:p>
    <w:p w14:paraId="52E05A9C" w14:textId="32FF1543" w:rsidR="00A64CCB" w:rsidRPr="00C41B30" w:rsidRDefault="00A64CCB" w:rsidP="000F5FBE">
      <w:pPr>
        <w:pStyle w:val="PargrafodaLista"/>
        <w:numPr>
          <w:ilvl w:val="0"/>
          <w:numId w:val="37"/>
        </w:numPr>
        <w:spacing w:line="360" w:lineRule="auto"/>
        <w:jc w:val="both"/>
        <w:rPr>
          <w:sz w:val="24"/>
          <w:szCs w:val="24"/>
          <w:lang w:val="pt-PT"/>
        </w:rPr>
      </w:pPr>
      <w:r w:rsidRPr="00C41B30">
        <w:rPr>
          <w:sz w:val="24"/>
          <w:szCs w:val="24"/>
          <w:lang w:val="pt-PT"/>
        </w:rPr>
        <w:t>Protótipo mobile.</w:t>
      </w:r>
    </w:p>
    <w:p w14:paraId="3BBD1DAD" w14:textId="16CC6714" w:rsidR="005F73B7" w:rsidRPr="00C41B30" w:rsidRDefault="005F73B7" w:rsidP="00A469FF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7" w:name="_Toc456598589"/>
      <w:bookmarkStart w:id="8" w:name="_Toc456600920"/>
      <w:bookmarkStart w:id="9" w:name="_Toc527373895"/>
      <w:bookmarkStart w:id="10" w:name="_Toc369183186"/>
      <w:r w:rsidRPr="00C41B30">
        <w:rPr>
          <w:rFonts w:ascii="Times New Roman" w:eastAsia="Tahoma" w:hAnsi="Times New Roman"/>
          <w:b w:val="0"/>
          <w:sz w:val="24"/>
          <w:szCs w:val="24"/>
        </w:rPr>
        <w:t xml:space="preserve">Definições, </w:t>
      </w:r>
      <w:bookmarkEnd w:id="7"/>
      <w:bookmarkEnd w:id="8"/>
      <w:bookmarkEnd w:id="9"/>
      <w:bookmarkEnd w:id="10"/>
      <w:r w:rsidR="00A64CCB" w:rsidRPr="00C41B30">
        <w:rPr>
          <w:rFonts w:ascii="Times New Roman" w:eastAsia="Tahoma" w:hAnsi="Times New Roman"/>
          <w:b w:val="0"/>
          <w:sz w:val="24"/>
          <w:szCs w:val="24"/>
        </w:rPr>
        <w:t>acrônimos e abreviações</w:t>
      </w:r>
    </w:p>
    <w:p w14:paraId="135DA85B" w14:textId="73FC13E5" w:rsidR="007F5E81" w:rsidRPr="00C41B30" w:rsidRDefault="00BD396C" w:rsidP="00BD396C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4"/>
          <w:szCs w:val="24"/>
          <w:lang w:val="pt-PT"/>
        </w:rPr>
      </w:pPr>
      <w:r w:rsidRPr="00C41B30">
        <w:rPr>
          <w:rFonts w:eastAsia="Arial"/>
          <w:iCs/>
          <w:sz w:val="24"/>
          <w:szCs w:val="24"/>
          <w:lang w:val="pt-PT"/>
        </w:rPr>
        <w:t>Orgãos de Saúde: Hospitais que irão popular o sistema enviando seus prontuários atualizados diariamente.</w:t>
      </w:r>
    </w:p>
    <w:p w14:paraId="7DFDC5FD" w14:textId="22C2BF64" w:rsidR="00BD396C" w:rsidRPr="00C41B30" w:rsidRDefault="00BD396C" w:rsidP="00BD396C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4"/>
          <w:szCs w:val="24"/>
          <w:lang w:val="pt-PT"/>
        </w:rPr>
      </w:pPr>
      <w:r w:rsidRPr="00C41B30">
        <w:rPr>
          <w:rFonts w:eastAsia="Arial"/>
          <w:iCs/>
          <w:sz w:val="24"/>
          <w:szCs w:val="24"/>
          <w:lang w:val="pt-PT"/>
        </w:rPr>
        <w:t>Paciente: Usuário que terá acesso ao sistema para visualizar qualquer prontuário disponivel.</w:t>
      </w:r>
    </w:p>
    <w:p w14:paraId="66143405" w14:textId="27DF8280" w:rsidR="007F5E81" w:rsidRPr="00C41B30" w:rsidRDefault="005F73B7" w:rsidP="00A469FF">
      <w:pPr>
        <w:pStyle w:val="Ttulo2"/>
        <w:spacing w:line="276" w:lineRule="auto"/>
        <w:ind w:left="720" w:hanging="720"/>
        <w:jc w:val="both"/>
        <w:rPr>
          <w:rFonts w:ascii="Times New Roman" w:eastAsia="Times New Roman,Tahoma" w:hAnsi="Times New Roman"/>
          <w:b w:val="0"/>
          <w:sz w:val="24"/>
          <w:szCs w:val="24"/>
        </w:rPr>
      </w:pPr>
      <w:bookmarkStart w:id="11" w:name="_Toc456598590"/>
      <w:bookmarkStart w:id="12" w:name="_Toc456600921"/>
      <w:bookmarkStart w:id="13" w:name="_Toc369183187"/>
      <w:r w:rsidRPr="00C41B30">
        <w:rPr>
          <w:rFonts w:ascii="Times New Roman" w:eastAsia="Times New Roman,Tahoma" w:hAnsi="Times New Roman"/>
          <w:b w:val="0"/>
          <w:sz w:val="24"/>
          <w:szCs w:val="24"/>
        </w:rPr>
        <w:t>Refer</w:t>
      </w:r>
      <w:bookmarkEnd w:id="11"/>
      <w:bookmarkEnd w:id="12"/>
      <w:r w:rsidRPr="00C41B30">
        <w:rPr>
          <w:rFonts w:ascii="Times New Roman" w:eastAsia="Times New Roman,Tahoma" w:hAnsi="Times New Roman"/>
          <w:b w:val="0"/>
          <w:sz w:val="24"/>
          <w:szCs w:val="24"/>
        </w:rPr>
        <w:t>ências</w:t>
      </w:r>
      <w:bookmarkEnd w:id="13"/>
      <w:r w:rsidR="007F5E81" w:rsidRPr="00C41B30">
        <w:rPr>
          <w:rFonts w:ascii="Times New Roman" w:eastAsia="Times New Roman,Tahoma" w:hAnsi="Times New Roman"/>
          <w:b w:val="0"/>
          <w:sz w:val="24"/>
          <w:szCs w:val="24"/>
        </w:rPr>
        <w:t>:</w:t>
      </w:r>
    </w:p>
    <w:p w14:paraId="67B43EB4" w14:textId="25BBC169" w:rsidR="43B2A31F" w:rsidRPr="00C41B30" w:rsidRDefault="008C32C7" w:rsidP="00151D1C">
      <w:pPr>
        <w:pStyle w:val="Corpodetexto"/>
        <w:numPr>
          <w:ilvl w:val="0"/>
          <w:numId w:val="20"/>
        </w:numPr>
        <w:spacing w:line="360" w:lineRule="auto"/>
        <w:jc w:val="both"/>
        <w:rPr>
          <w:rFonts w:eastAsia="Arial"/>
          <w:color w:val="FF0000"/>
          <w:sz w:val="24"/>
          <w:szCs w:val="24"/>
          <w:lang w:val="pt-PT" w:eastAsia="pt-BR"/>
        </w:rPr>
      </w:pPr>
      <w:r w:rsidRPr="00C41B30">
        <w:rPr>
          <w:rFonts w:eastAsia="Arial"/>
          <w:sz w:val="24"/>
          <w:szCs w:val="24"/>
          <w:lang w:val="pt-PT" w:eastAsia="pt-BR"/>
        </w:rPr>
        <w:t>Não se aplica</w:t>
      </w:r>
    </w:p>
    <w:p w14:paraId="2F61E900" w14:textId="77777777" w:rsidR="00151D1C" w:rsidRPr="00C41B30" w:rsidRDefault="00151D1C" w:rsidP="00525881">
      <w:pPr>
        <w:pStyle w:val="Corpodetexto"/>
        <w:spacing w:line="360" w:lineRule="auto"/>
        <w:ind w:left="0"/>
        <w:jc w:val="both"/>
        <w:rPr>
          <w:rFonts w:eastAsia="Arial"/>
          <w:color w:val="FF0000"/>
          <w:sz w:val="24"/>
          <w:szCs w:val="24"/>
          <w:lang w:val="pt-PT" w:eastAsia="pt-BR"/>
        </w:rPr>
      </w:pPr>
    </w:p>
    <w:p w14:paraId="34117ECE" w14:textId="04DA2985" w:rsidR="007F5E81" w:rsidRPr="00C41B30" w:rsidRDefault="2CD2D1F9" w:rsidP="00A469FF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r w:rsidRPr="00C41B30">
        <w:rPr>
          <w:rFonts w:ascii="Times New Roman" w:eastAsia="Tahoma" w:hAnsi="Times New Roman"/>
          <w:b w:val="0"/>
          <w:sz w:val="24"/>
          <w:szCs w:val="24"/>
        </w:rPr>
        <w:t>Visão Geral</w:t>
      </w:r>
    </w:p>
    <w:p w14:paraId="2986965B" w14:textId="50878BD0" w:rsidR="005F73B7" w:rsidRPr="00C41B30" w:rsidRDefault="3B0E53E6" w:rsidP="00A469FF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</w:pPr>
      <w:r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 xml:space="preserve">Este documento de visão está organizado de forma a fornecer uma ampla visão sobre o escopo do projeto </w:t>
      </w:r>
      <w:r w:rsidR="00381CF3"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>PRONTUÁRIO POPULAR</w:t>
      </w:r>
      <w:r w:rsidR="006806C3"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>.</w:t>
      </w:r>
    </w:p>
    <w:p w14:paraId="2B1DAD18" w14:textId="0592957D" w:rsidR="0049111C" w:rsidRPr="00C41B30" w:rsidRDefault="3B0E53E6" w:rsidP="0049111C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</w:pPr>
      <w:r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 xml:space="preserve"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</w:t>
      </w:r>
      <w:r w:rsidR="002C0322"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>projeto</w:t>
      </w:r>
      <w:r w:rsidRPr="00C41B30">
        <w:rPr>
          <w:rFonts w:ascii="Times New Roman" w:hAnsi="Times New Roman" w:cs="Times New Roman"/>
          <w:i w:val="0"/>
          <w:color w:val="auto"/>
          <w:sz w:val="24"/>
          <w:szCs w:val="24"/>
          <w:lang w:val="pt-PT"/>
        </w:rPr>
        <w:t>, não sendo, porém, realizado o detalhamento de cada funcionalidade de sistema, visto que esta atividade será realizada na especificação dos casos de uso.</w:t>
      </w:r>
    </w:p>
    <w:p w14:paraId="637D8ADD" w14:textId="7D9A7E6C" w:rsidR="003E0301" w:rsidRPr="00C41B30" w:rsidRDefault="003E0301" w:rsidP="003E0301">
      <w:pPr>
        <w:rPr>
          <w:sz w:val="24"/>
          <w:szCs w:val="24"/>
          <w:lang w:val="pt-PT" w:eastAsia="pt-BR"/>
        </w:rPr>
      </w:pPr>
    </w:p>
    <w:p w14:paraId="2AF0F118" w14:textId="4D0A63D4" w:rsidR="003E0301" w:rsidRPr="00C41B30" w:rsidRDefault="003E0301" w:rsidP="003E0301">
      <w:pPr>
        <w:rPr>
          <w:sz w:val="24"/>
          <w:szCs w:val="24"/>
          <w:lang w:val="pt-PT" w:eastAsia="pt-BR"/>
        </w:rPr>
      </w:pPr>
    </w:p>
    <w:p w14:paraId="22A4AA2A" w14:textId="2A5B4C68" w:rsidR="00935D90" w:rsidRPr="00C41B30" w:rsidRDefault="00935D90" w:rsidP="003E0301">
      <w:pPr>
        <w:rPr>
          <w:sz w:val="24"/>
          <w:szCs w:val="24"/>
          <w:lang w:val="pt-PT" w:eastAsia="pt-BR"/>
        </w:rPr>
      </w:pPr>
    </w:p>
    <w:p w14:paraId="0B8EEFAD" w14:textId="73923543" w:rsidR="00935D90" w:rsidRPr="00C41B30" w:rsidRDefault="00935D90" w:rsidP="003E0301">
      <w:pPr>
        <w:rPr>
          <w:sz w:val="24"/>
          <w:szCs w:val="24"/>
          <w:lang w:val="pt-PT" w:eastAsia="pt-BR"/>
        </w:rPr>
      </w:pPr>
    </w:p>
    <w:p w14:paraId="4B124D57" w14:textId="7701950B" w:rsidR="00935D90" w:rsidRPr="00C41B30" w:rsidRDefault="00935D90" w:rsidP="003E0301">
      <w:pPr>
        <w:rPr>
          <w:sz w:val="24"/>
          <w:szCs w:val="24"/>
          <w:lang w:val="pt-PT" w:eastAsia="pt-BR"/>
        </w:rPr>
      </w:pPr>
    </w:p>
    <w:p w14:paraId="12BFCFBE" w14:textId="3059A7EA" w:rsidR="00935D90" w:rsidRPr="00C41B30" w:rsidRDefault="00935D90" w:rsidP="003E0301">
      <w:pPr>
        <w:rPr>
          <w:sz w:val="24"/>
          <w:szCs w:val="24"/>
          <w:lang w:val="pt-PT" w:eastAsia="pt-BR"/>
        </w:rPr>
      </w:pPr>
    </w:p>
    <w:p w14:paraId="7A8B81C3" w14:textId="43277C51" w:rsidR="00935D90" w:rsidRPr="00C41B30" w:rsidRDefault="00935D90" w:rsidP="003E0301">
      <w:pPr>
        <w:rPr>
          <w:sz w:val="24"/>
          <w:szCs w:val="24"/>
          <w:lang w:val="pt-PT" w:eastAsia="pt-BR"/>
        </w:rPr>
      </w:pPr>
    </w:p>
    <w:p w14:paraId="5CD8F88E" w14:textId="77777777" w:rsidR="00935D90" w:rsidRPr="00C41B30" w:rsidRDefault="00935D90" w:rsidP="003E0301">
      <w:pPr>
        <w:rPr>
          <w:sz w:val="24"/>
          <w:szCs w:val="24"/>
          <w:lang w:val="pt-PT" w:eastAsia="pt-BR"/>
        </w:rPr>
      </w:pPr>
    </w:p>
    <w:p w14:paraId="6FF44E50" w14:textId="3F27E00F" w:rsidR="005F73B7" w:rsidRPr="00C41B30" w:rsidRDefault="00A469FF" w:rsidP="00AD4C02">
      <w:pPr>
        <w:pStyle w:val="Ttulo1"/>
        <w:ind w:left="720" w:hanging="720"/>
        <w:rPr>
          <w:rFonts w:ascii="Times New Roman" w:eastAsia="Tahoma" w:hAnsi="Times New Roman"/>
          <w:szCs w:val="24"/>
        </w:rPr>
      </w:pPr>
      <w:bookmarkStart w:id="14" w:name="_Toc369183188"/>
      <w:bookmarkEnd w:id="2"/>
      <w:bookmarkEnd w:id="3"/>
      <w:r w:rsidRPr="00C41B30">
        <w:rPr>
          <w:rFonts w:ascii="Times New Roman" w:eastAsia="Tahoma" w:hAnsi="Times New Roman"/>
          <w:szCs w:val="24"/>
        </w:rPr>
        <w:lastRenderedPageBreak/>
        <w:t>POSICIONAMENTO</w:t>
      </w:r>
      <w:bookmarkEnd w:id="14"/>
    </w:p>
    <w:p w14:paraId="02EB4A13" w14:textId="77777777" w:rsidR="007861CA" w:rsidRPr="00C41B30" w:rsidRDefault="007861CA" w:rsidP="007861CA">
      <w:pPr>
        <w:spacing w:line="276" w:lineRule="auto"/>
        <w:rPr>
          <w:sz w:val="24"/>
          <w:szCs w:val="24"/>
        </w:rPr>
      </w:pPr>
    </w:p>
    <w:p w14:paraId="071BF3A0" w14:textId="64812F38" w:rsidR="002C0322" w:rsidRPr="00C41B30" w:rsidRDefault="005F73B7" w:rsidP="002C0322">
      <w:pPr>
        <w:pStyle w:val="Ttulo2"/>
        <w:spacing w:line="276" w:lineRule="auto"/>
        <w:ind w:left="720" w:hanging="720"/>
        <w:rPr>
          <w:rFonts w:ascii="Times New Roman" w:eastAsia="Tahoma" w:hAnsi="Times New Roman"/>
          <w:b w:val="0"/>
          <w:sz w:val="24"/>
          <w:szCs w:val="24"/>
        </w:rPr>
      </w:pPr>
      <w:bookmarkStart w:id="15" w:name="_Toc369183189"/>
      <w:r w:rsidRPr="00C41B30">
        <w:rPr>
          <w:rFonts w:ascii="Times New Roman" w:eastAsia="Tahoma" w:hAnsi="Times New Roman"/>
          <w:b w:val="0"/>
          <w:sz w:val="24"/>
          <w:szCs w:val="24"/>
        </w:rPr>
        <w:t>Oportunidade de Negócio</w:t>
      </w:r>
      <w:bookmarkEnd w:id="15"/>
    </w:p>
    <w:p w14:paraId="01325D7D" w14:textId="77777777" w:rsidR="00253A01" w:rsidRPr="00C41B30" w:rsidRDefault="00253A01" w:rsidP="00253A01">
      <w:pPr>
        <w:rPr>
          <w:rFonts w:eastAsia="Tahoma"/>
          <w:sz w:val="24"/>
          <w:szCs w:val="24"/>
        </w:rPr>
      </w:pPr>
    </w:p>
    <w:p w14:paraId="3EE484B7" w14:textId="0608F0C8" w:rsidR="00874AC5" w:rsidRPr="00C41B30" w:rsidRDefault="002C0322" w:rsidP="00B6005A">
      <w:pPr>
        <w:spacing w:line="360" w:lineRule="auto"/>
        <w:ind w:firstLine="705"/>
        <w:jc w:val="both"/>
        <w:rPr>
          <w:sz w:val="24"/>
          <w:szCs w:val="24"/>
        </w:rPr>
      </w:pPr>
      <w:r w:rsidRPr="00C41B30">
        <w:rPr>
          <w:sz w:val="24"/>
          <w:szCs w:val="24"/>
        </w:rPr>
        <w:t xml:space="preserve">Atualmente </w:t>
      </w:r>
      <w:r w:rsidR="00B6005A" w:rsidRPr="00C41B30">
        <w:rPr>
          <w:sz w:val="24"/>
          <w:szCs w:val="24"/>
        </w:rPr>
        <w:t>uma pessoa possui inúmeros prontuários espalhados pelos hospitais do Brasil que podem nunca ter acesso, sendo esquecidos.</w:t>
      </w:r>
    </w:p>
    <w:p w14:paraId="2009D145" w14:textId="7263D197" w:rsidR="00B6005A" w:rsidRPr="00C41B30" w:rsidRDefault="00B6005A" w:rsidP="00B6005A">
      <w:pPr>
        <w:spacing w:line="360" w:lineRule="auto"/>
        <w:ind w:firstLine="705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Esse foi o maior motivador do projeto, essa informação perdida, que muitas vezes pode levar a inconsistências e duplicidade de exames, por exemplo.</w:t>
      </w:r>
    </w:p>
    <w:p w14:paraId="7A6C75A1" w14:textId="1FE60969" w:rsidR="00B6005A" w:rsidRPr="00C41B30" w:rsidRDefault="00B6005A" w:rsidP="00B6005A">
      <w:pPr>
        <w:spacing w:line="360" w:lineRule="auto"/>
        <w:ind w:firstLine="705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Pensando nisso, decidimos projetar uma ferramenta que centraliza as informações de todos os prontuários e sempre que necessário poderão ser acessados.</w:t>
      </w:r>
    </w:p>
    <w:p w14:paraId="6E091049" w14:textId="0E70D3A4" w:rsidR="005F73B7" w:rsidRPr="00C41B30" w:rsidRDefault="00B6005A" w:rsidP="00D745EE">
      <w:pPr>
        <w:spacing w:line="360" w:lineRule="auto"/>
        <w:ind w:firstLine="705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Portanto o foco do projeto é tornar, qualquer informação do paciente, acessível de qualquer lugar.</w:t>
      </w:r>
      <w:r w:rsidR="71AFB494" w:rsidRPr="00C41B30">
        <w:rPr>
          <w:rFonts w:eastAsia="Times"/>
          <w:b/>
          <w:bCs/>
          <w:sz w:val="24"/>
          <w:szCs w:val="24"/>
        </w:rPr>
        <w:t xml:space="preserve"> </w:t>
      </w:r>
    </w:p>
    <w:p w14:paraId="6CDB8649" w14:textId="77777777" w:rsidR="005F73B7" w:rsidRPr="00C41B30" w:rsidRDefault="005F73B7" w:rsidP="00061FAA">
      <w:pPr>
        <w:pStyle w:val="Corpodetexto"/>
        <w:rPr>
          <w:sz w:val="24"/>
          <w:szCs w:val="24"/>
        </w:rPr>
      </w:pPr>
    </w:p>
    <w:p w14:paraId="7D762377" w14:textId="2DEA6030" w:rsidR="005F73B7" w:rsidRPr="00C41B30" w:rsidRDefault="005F73B7" w:rsidP="00A469FF">
      <w:pPr>
        <w:pStyle w:val="Ttulo2"/>
        <w:spacing w:line="276" w:lineRule="auto"/>
        <w:ind w:left="720" w:hanging="720"/>
        <w:rPr>
          <w:rFonts w:ascii="Times New Roman" w:eastAsia="Tahoma" w:hAnsi="Times New Roman"/>
          <w:b w:val="0"/>
          <w:sz w:val="24"/>
          <w:szCs w:val="24"/>
        </w:rPr>
      </w:pPr>
      <w:bookmarkStart w:id="16" w:name="_Toc369183190"/>
      <w:r w:rsidRPr="00C41B30">
        <w:rPr>
          <w:rFonts w:ascii="Times New Roman" w:eastAsia="Tahoma" w:hAnsi="Times New Roman"/>
          <w:b w:val="0"/>
          <w:sz w:val="24"/>
          <w:szCs w:val="24"/>
        </w:rPr>
        <w:t>Relato do Problema</w:t>
      </w:r>
      <w:bookmarkEnd w:id="16"/>
    </w:p>
    <w:p w14:paraId="6ADF1C95" w14:textId="356472FF" w:rsidR="00F657AE" w:rsidRPr="00C41B30" w:rsidRDefault="00F657AE" w:rsidP="00F657AE">
      <w:pPr>
        <w:ind w:left="720"/>
        <w:rPr>
          <w:rFonts w:eastAsia="Tahoma"/>
          <w:sz w:val="24"/>
          <w:szCs w:val="24"/>
        </w:rPr>
      </w:pPr>
    </w:p>
    <w:p w14:paraId="248DECB6" w14:textId="09244485" w:rsidR="00C10AB6" w:rsidRPr="00C41B30" w:rsidRDefault="00C91FC0" w:rsidP="00C10AB6">
      <w:pPr>
        <w:spacing w:line="360" w:lineRule="auto"/>
        <w:ind w:firstLine="720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 xml:space="preserve">Atualmente </w:t>
      </w:r>
      <w:r w:rsidR="00983107" w:rsidRPr="00C41B30">
        <w:rPr>
          <w:rFonts w:eastAsia="Arial"/>
          <w:sz w:val="24"/>
          <w:szCs w:val="24"/>
        </w:rPr>
        <w:t>podemos ter dois modelos de prontuário: Eletrônico e no papel.</w:t>
      </w:r>
    </w:p>
    <w:p w14:paraId="4F65489B" w14:textId="1899F811" w:rsidR="00983107" w:rsidRPr="00C41B30" w:rsidRDefault="00983107" w:rsidP="00C10AB6">
      <w:pPr>
        <w:spacing w:line="360" w:lineRule="auto"/>
        <w:ind w:firstLine="720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>Nos dois casos temos vantagens e desvantagens, porém o mais comum atualmente é o eletrônico, então focaremos nele.</w:t>
      </w:r>
    </w:p>
    <w:p w14:paraId="65CE55ED" w14:textId="5D8D3DFD" w:rsidR="00983107" w:rsidRPr="00C41B30" w:rsidRDefault="00983107" w:rsidP="00C10AB6">
      <w:pPr>
        <w:spacing w:line="360" w:lineRule="auto"/>
        <w:ind w:firstLine="720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>Cada órgão de saúde possui sua própria base onde armazena o prontuário de seus pacientes, essa base é sempre atualizada quando o paciente volta e, caso o paciente deseje, pode receber uma cópia.</w:t>
      </w:r>
    </w:p>
    <w:p w14:paraId="10A1A277" w14:textId="5AE25F14" w:rsidR="00983107" w:rsidRPr="00C41B30" w:rsidRDefault="00983107" w:rsidP="00983107">
      <w:pPr>
        <w:spacing w:line="360" w:lineRule="auto"/>
        <w:ind w:firstLine="720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>Porém e se o paciente for a outro órgão de saúde? Nenhuma informação anterior de outro órgão pode ser acessada, o que gera inúmeros problemas como: Ambiguidade, dificuldade de acesso, falta de padronização, etc.</w:t>
      </w:r>
    </w:p>
    <w:p w14:paraId="10C6FA73" w14:textId="5DB3E867" w:rsidR="005F73B7" w:rsidRPr="00C41B30" w:rsidRDefault="005F73B7" w:rsidP="00AB1F69">
      <w:pPr>
        <w:pStyle w:val="Corpodetexto"/>
        <w:ind w:left="0"/>
        <w:rPr>
          <w:rFonts w:eastAsia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7407"/>
      </w:tblGrid>
      <w:tr w:rsidR="00983107" w:rsidRPr="00C41B30" w14:paraId="57C8A11D" w14:textId="77777777" w:rsidTr="003E188B">
        <w:tc>
          <w:tcPr>
            <w:tcW w:w="2093" w:type="dxa"/>
          </w:tcPr>
          <w:p w14:paraId="696207B9" w14:textId="65CA4DD6" w:rsidR="00983107" w:rsidRPr="00C41B30" w:rsidRDefault="00983107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O problema</w:t>
            </w:r>
          </w:p>
        </w:tc>
        <w:tc>
          <w:tcPr>
            <w:tcW w:w="7407" w:type="dxa"/>
          </w:tcPr>
          <w:p w14:paraId="70CF3246" w14:textId="1AD7FCEB" w:rsidR="00983107" w:rsidRPr="00C41B30" w:rsidRDefault="003E188B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Ambiguidade</w:t>
            </w:r>
          </w:p>
        </w:tc>
      </w:tr>
      <w:tr w:rsidR="00983107" w:rsidRPr="00C41B30" w14:paraId="73A5D01F" w14:textId="77777777" w:rsidTr="003E188B">
        <w:tc>
          <w:tcPr>
            <w:tcW w:w="2093" w:type="dxa"/>
          </w:tcPr>
          <w:p w14:paraId="46D9AEC6" w14:textId="62975FE9" w:rsidR="00983107" w:rsidRPr="00C41B30" w:rsidRDefault="00983107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Afeta</w:t>
            </w:r>
          </w:p>
        </w:tc>
        <w:tc>
          <w:tcPr>
            <w:tcW w:w="7407" w:type="dxa"/>
          </w:tcPr>
          <w:p w14:paraId="2812C895" w14:textId="541D4341" w:rsidR="00983107" w:rsidRPr="00C41B30" w:rsidRDefault="003E188B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Paciente e médico</w:t>
            </w:r>
          </w:p>
        </w:tc>
      </w:tr>
      <w:tr w:rsidR="00983107" w:rsidRPr="00C41B30" w14:paraId="21BBB9A1" w14:textId="77777777" w:rsidTr="003E188B">
        <w:tc>
          <w:tcPr>
            <w:tcW w:w="2093" w:type="dxa"/>
          </w:tcPr>
          <w:p w14:paraId="3B2E26DB" w14:textId="18B0A191" w:rsidR="00983107" w:rsidRPr="00C41B30" w:rsidRDefault="003E188B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Impactando</w:t>
            </w:r>
          </w:p>
        </w:tc>
        <w:tc>
          <w:tcPr>
            <w:tcW w:w="7407" w:type="dxa"/>
          </w:tcPr>
          <w:p w14:paraId="7495611E" w14:textId="2A130C98" w:rsidR="00983107" w:rsidRPr="00C41B30" w:rsidRDefault="003E188B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 xml:space="preserve">Faz com que, por exemplo, exames </w:t>
            </w:r>
            <w:r w:rsidR="0056779F" w:rsidRPr="00C41B30">
              <w:rPr>
                <w:rFonts w:eastAsia="Arial"/>
                <w:sz w:val="24"/>
                <w:szCs w:val="24"/>
              </w:rPr>
              <w:t>sejam</w:t>
            </w:r>
            <w:r w:rsidRPr="00C41B30">
              <w:rPr>
                <w:rFonts w:eastAsia="Arial"/>
                <w:sz w:val="24"/>
                <w:szCs w:val="24"/>
              </w:rPr>
              <w:t xml:space="preserve"> pedidos novamente.</w:t>
            </w:r>
          </w:p>
        </w:tc>
      </w:tr>
      <w:tr w:rsidR="00983107" w:rsidRPr="00C41B30" w14:paraId="5AF0B532" w14:textId="77777777" w:rsidTr="003E188B">
        <w:tc>
          <w:tcPr>
            <w:tcW w:w="2093" w:type="dxa"/>
          </w:tcPr>
          <w:p w14:paraId="39CD2789" w14:textId="7D655721" w:rsidR="00983107" w:rsidRPr="00C41B30" w:rsidRDefault="003E188B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Solução sugerida</w:t>
            </w:r>
          </w:p>
        </w:tc>
        <w:tc>
          <w:tcPr>
            <w:tcW w:w="7407" w:type="dxa"/>
          </w:tcPr>
          <w:p w14:paraId="0E7288A4" w14:textId="50CC6D70" w:rsidR="00983107" w:rsidRPr="00C41B30" w:rsidRDefault="00A7085A" w:rsidP="00AB1F69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Um sistema que centraliza a informação de todos os prontuários para poder verificar se determinado exame já foi feito.</w:t>
            </w:r>
          </w:p>
        </w:tc>
      </w:tr>
    </w:tbl>
    <w:p w14:paraId="59E7A317" w14:textId="73BD3E97" w:rsidR="00983107" w:rsidRPr="00C41B30" w:rsidRDefault="00983107" w:rsidP="00AB1F69">
      <w:pPr>
        <w:pStyle w:val="Corpodetexto"/>
        <w:ind w:left="0"/>
        <w:rPr>
          <w:rFonts w:eastAsia="Arial"/>
          <w:sz w:val="24"/>
          <w:szCs w:val="24"/>
        </w:rPr>
      </w:pPr>
    </w:p>
    <w:p w14:paraId="3A8032D2" w14:textId="77777777" w:rsidR="0056779F" w:rsidRPr="00C41B30" w:rsidRDefault="0056779F" w:rsidP="0056779F">
      <w:pPr>
        <w:pStyle w:val="Corpodetexto"/>
        <w:ind w:left="0"/>
        <w:rPr>
          <w:rFonts w:eastAsia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7407"/>
      </w:tblGrid>
      <w:tr w:rsidR="0056779F" w:rsidRPr="00C41B30" w14:paraId="047B03D7" w14:textId="77777777" w:rsidTr="00463802">
        <w:tc>
          <w:tcPr>
            <w:tcW w:w="2093" w:type="dxa"/>
          </w:tcPr>
          <w:p w14:paraId="632A82F2" w14:textId="77777777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O problema</w:t>
            </w:r>
          </w:p>
        </w:tc>
        <w:tc>
          <w:tcPr>
            <w:tcW w:w="7407" w:type="dxa"/>
          </w:tcPr>
          <w:p w14:paraId="70EE63E4" w14:textId="32B2E45F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Dificuldade de acesso ao prontuário</w:t>
            </w:r>
          </w:p>
        </w:tc>
      </w:tr>
      <w:tr w:rsidR="0056779F" w:rsidRPr="00C41B30" w14:paraId="5AA0E431" w14:textId="77777777" w:rsidTr="00463802">
        <w:tc>
          <w:tcPr>
            <w:tcW w:w="2093" w:type="dxa"/>
          </w:tcPr>
          <w:p w14:paraId="7E4EF2B1" w14:textId="77777777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Afeta</w:t>
            </w:r>
          </w:p>
        </w:tc>
        <w:tc>
          <w:tcPr>
            <w:tcW w:w="7407" w:type="dxa"/>
          </w:tcPr>
          <w:p w14:paraId="35C17B38" w14:textId="58C852E6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Paciente</w:t>
            </w:r>
          </w:p>
        </w:tc>
      </w:tr>
      <w:tr w:rsidR="0056779F" w:rsidRPr="00C41B30" w14:paraId="7A95FD2F" w14:textId="77777777" w:rsidTr="00463802">
        <w:tc>
          <w:tcPr>
            <w:tcW w:w="2093" w:type="dxa"/>
          </w:tcPr>
          <w:p w14:paraId="695F0543" w14:textId="77777777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Impactando</w:t>
            </w:r>
          </w:p>
        </w:tc>
        <w:tc>
          <w:tcPr>
            <w:tcW w:w="7407" w:type="dxa"/>
          </w:tcPr>
          <w:p w14:paraId="7D59D6E5" w14:textId="4C21A580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O paciente perde suas informações anteriores</w:t>
            </w:r>
            <w:r w:rsidR="00530E34" w:rsidRPr="00C41B30">
              <w:rPr>
                <w:rFonts w:eastAsia="Arial"/>
                <w:sz w:val="24"/>
                <w:szCs w:val="24"/>
              </w:rPr>
              <w:t>.</w:t>
            </w:r>
          </w:p>
        </w:tc>
      </w:tr>
      <w:tr w:rsidR="0056779F" w:rsidRPr="00C41B30" w14:paraId="41F42F2C" w14:textId="77777777" w:rsidTr="00463802">
        <w:tc>
          <w:tcPr>
            <w:tcW w:w="2093" w:type="dxa"/>
          </w:tcPr>
          <w:p w14:paraId="671EE6CA" w14:textId="77777777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Solução sugerida</w:t>
            </w:r>
          </w:p>
        </w:tc>
        <w:tc>
          <w:tcPr>
            <w:tcW w:w="7407" w:type="dxa"/>
          </w:tcPr>
          <w:p w14:paraId="2788B0D2" w14:textId="1569247D" w:rsidR="0056779F" w:rsidRPr="00C41B30" w:rsidRDefault="0056779F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 xml:space="preserve">Um sistema que centraliza a informação de todos os prontuários para </w:t>
            </w:r>
            <w:r w:rsidR="00530E34" w:rsidRPr="00C41B30">
              <w:rPr>
                <w:rFonts w:eastAsia="Arial"/>
                <w:sz w:val="24"/>
                <w:szCs w:val="24"/>
              </w:rPr>
              <w:t>o paciente sempre ter acesso ao seu histórico</w:t>
            </w:r>
            <w:r w:rsidRPr="00C41B30">
              <w:rPr>
                <w:rFonts w:eastAsia="Arial"/>
                <w:sz w:val="24"/>
                <w:szCs w:val="24"/>
              </w:rPr>
              <w:t>.</w:t>
            </w:r>
          </w:p>
        </w:tc>
      </w:tr>
    </w:tbl>
    <w:p w14:paraId="4FC27E61" w14:textId="77777777" w:rsidR="0056779F" w:rsidRPr="00C41B30" w:rsidRDefault="0056779F" w:rsidP="0056779F">
      <w:pPr>
        <w:pStyle w:val="Corpodetexto"/>
        <w:ind w:left="0"/>
        <w:rPr>
          <w:rFonts w:eastAsia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7407"/>
      </w:tblGrid>
      <w:tr w:rsidR="00DF431D" w:rsidRPr="00C41B30" w14:paraId="37BCCB9A" w14:textId="77777777" w:rsidTr="00463802">
        <w:tc>
          <w:tcPr>
            <w:tcW w:w="2093" w:type="dxa"/>
          </w:tcPr>
          <w:p w14:paraId="7399B2AA" w14:textId="77777777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O problema</w:t>
            </w:r>
          </w:p>
        </w:tc>
        <w:tc>
          <w:tcPr>
            <w:tcW w:w="7407" w:type="dxa"/>
          </w:tcPr>
          <w:p w14:paraId="6A6820BC" w14:textId="2D2B082B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Falta de padronização</w:t>
            </w:r>
          </w:p>
        </w:tc>
      </w:tr>
      <w:tr w:rsidR="00DF431D" w:rsidRPr="00C41B30" w14:paraId="528D77AB" w14:textId="77777777" w:rsidTr="00463802">
        <w:tc>
          <w:tcPr>
            <w:tcW w:w="2093" w:type="dxa"/>
          </w:tcPr>
          <w:p w14:paraId="60DB9DB9" w14:textId="77777777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Afeta</w:t>
            </w:r>
          </w:p>
        </w:tc>
        <w:tc>
          <w:tcPr>
            <w:tcW w:w="7407" w:type="dxa"/>
          </w:tcPr>
          <w:p w14:paraId="643EA6AF" w14:textId="2ACAC611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Sistema</w:t>
            </w:r>
          </w:p>
        </w:tc>
      </w:tr>
      <w:tr w:rsidR="00DF431D" w:rsidRPr="00C41B30" w14:paraId="7CF1FEE4" w14:textId="77777777" w:rsidTr="00463802">
        <w:tc>
          <w:tcPr>
            <w:tcW w:w="2093" w:type="dxa"/>
          </w:tcPr>
          <w:p w14:paraId="1834AAC6" w14:textId="77777777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Impactando</w:t>
            </w:r>
          </w:p>
        </w:tc>
        <w:tc>
          <w:tcPr>
            <w:tcW w:w="7407" w:type="dxa"/>
          </w:tcPr>
          <w:p w14:paraId="378824A1" w14:textId="102D9278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Cada órgão de saúde tem um prontuário, a falta de padronização pode fazer com que o sistema pegue dados inconsistentes.</w:t>
            </w:r>
          </w:p>
        </w:tc>
      </w:tr>
      <w:tr w:rsidR="00DF431D" w:rsidRPr="00C41B30" w14:paraId="79EC998B" w14:textId="77777777" w:rsidTr="00463802">
        <w:tc>
          <w:tcPr>
            <w:tcW w:w="2093" w:type="dxa"/>
          </w:tcPr>
          <w:p w14:paraId="6ACC58D4" w14:textId="77777777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Solução sugerida</w:t>
            </w:r>
          </w:p>
        </w:tc>
        <w:tc>
          <w:tcPr>
            <w:tcW w:w="7407" w:type="dxa"/>
          </w:tcPr>
          <w:p w14:paraId="3C789B5A" w14:textId="4BC098BF" w:rsidR="00DF431D" w:rsidRPr="00C41B30" w:rsidRDefault="00DF431D" w:rsidP="00463802">
            <w:pPr>
              <w:pStyle w:val="Corpodetexto"/>
              <w:ind w:left="0"/>
              <w:rPr>
                <w:rFonts w:eastAsia="Arial"/>
                <w:sz w:val="24"/>
                <w:szCs w:val="24"/>
              </w:rPr>
            </w:pPr>
            <w:r w:rsidRPr="00C41B30">
              <w:rPr>
                <w:rFonts w:eastAsia="Arial"/>
                <w:sz w:val="24"/>
                <w:szCs w:val="24"/>
              </w:rPr>
              <w:t>Uma rotina que padroniza os dados antes de serem enviados ao sistema.</w:t>
            </w:r>
          </w:p>
        </w:tc>
      </w:tr>
    </w:tbl>
    <w:p w14:paraId="3E172F27" w14:textId="77777777" w:rsidR="0056779F" w:rsidRPr="00C41B30" w:rsidRDefault="0056779F" w:rsidP="00AB1F69">
      <w:pPr>
        <w:pStyle w:val="Corpodetexto"/>
        <w:ind w:left="0"/>
        <w:rPr>
          <w:rFonts w:eastAsia="Arial"/>
          <w:sz w:val="24"/>
          <w:szCs w:val="24"/>
        </w:rPr>
      </w:pPr>
    </w:p>
    <w:p w14:paraId="29801572" w14:textId="77777777" w:rsidR="00AB1F69" w:rsidRPr="00C41B30" w:rsidRDefault="00AB1F69" w:rsidP="00AB1F69">
      <w:pPr>
        <w:pStyle w:val="Corpodetexto"/>
        <w:ind w:left="0"/>
        <w:rPr>
          <w:rFonts w:eastAsia="Arial"/>
          <w:sz w:val="24"/>
          <w:szCs w:val="24"/>
        </w:rPr>
      </w:pPr>
    </w:p>
    <w:p w14:paraId="1314F136" w14:textId="7EA34AF8" w:rsidR="005F73B7" w:rsidRPr="00C41B30" w:rsidRDefault="00A469FF" w:rsidP="007861CA">
      <w:pPr>
        <w:pStyle w:val="Ttulo1"/>
        <w:ind w:left="720" w:hanging="720"/>
        <w:rPr>
          <w:rFonts w:ascii="Times New Roman" w:eastAsia="Tahoma" w:hAnsi="Times New Roman"/>
          <w:szCs w:val="24"/>
        </w:rPr>
      </w:pPr>
      <w:bookmarkStart w:id="17" w:name="_Toc369183191"/>
      <w:bookmarkStart w:id="18" w:name="_Toc436203381"/>
      <w:r w:rsidRPr="00C41B30">
        <w:rPr>
          <w:rFonts w:ascii="Times New Roman" w:eastAsia="Tahoma" w:hAnsi="Times New Roman"/>
          <w:szCs w:val="24"/>
        </w:rPr>
        <w:t>DESCRIÇÃO DOS ENVOLVIDOS E USUÁRIOS</w:t>
      </w:r>
      <w:bookmarkEnd w:id="17"/>
    </w:p>
    <w:p w14:paraId="57BA08EB" w14:textId="77777777" w:rsidR="007861CA" w:rsidRPr="00C41B30" w:rsidRDefault="007861CA" w:rsidP="007861CA">
      <w:pPr>
        <w:spacing w:line="276" w:lineRule="auto"/>
        <w:rPr>
          <w:sz w:val="24"/>
          <w:szCs w:val="24"/>
        </w:rPr>
      </w:pPr>
    </w:p>
    <w:p w14:paraId="542961F4" w14:textId="7C7BC07F" w:rsidR="005F73B7" w:rsidRPr="00C41B30" w:rsidRDefault="005F73B7" w:rsidP="00A469FF">
      <w:pPr>
        <w:pStyle w:val="Ttulo2"/>
        <w:ind w:left="720" w:hanging="720"/>
        <w:rPr>
          <w:rFonts w:ascii="Times New Roman" w:eastAsia="Tahoma" w:hAnsi="Times New Roman"/>
          <w:b w:val="0"/>
          <w:sz w:val="24"/>
          <w:szCs w:val="24"/>
        </w:rPr>
      </w:pPr>
      <w:bookmarkStart w:id="19" w:name="_Toc369183192"/>
      <w:r w:rsidRPr="00C41B30">
        <w:rPr>
          <w:rFonts w:ascii="Times New Roman" w:eastAsia="Tahoma" w:hAnsi="Times New Roman"/>
          <w:b w:val="0"/>
          <w:sz w:val="24"/>
          <w:szCs w:val="24"/>
        </w:rPr>
        <w:t>Resumo dos Envolvidos</w:t>
      </w:r>
      <w:bookmarkEnd w:id="19"/>
    </w:p>
    <w:p w14:paraId="236FBF99" w14:textId="77777777" w:rsidR="005B2E22" w:rsidRPr="00C41B30" w:rsidRDefault="005B2E22" w:rsidP="005B2E22">
      <w:pPr>
        <w:rPr>
          <w:rFonts w:eastAsia="Tahoma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4524"/>
        <w:gridCol w:w="3167"/>
      </w:tblGrid>
      <w:tr w:rsidR="00310121" w:rsidRPr="00C41B30" w14:paraId="6F44F84E" w14:textId="77777777" w:rsidTr="00D65F54">
        <w:tc>
          <w:tcPr>
            <w:tcW w:w="1809" w:type="dxa"/>
            <w:shd w:val="clear" w:color="auto" w:fill="000000" w:themeFill="text1"/>
          </w:tcPr>
          <w:p w14:paraId="6964AA43" w14:textId="08608564" w:rsidR="005B2E22" w:rsidRPr="00C41B30" w:rsidRDefault="005B2E22" w:rsidP="005B2E22">
            <w:pPr>
              <w:pStyle w:val="Corpodetex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4524" w:type="dxa"/>
            <w:shd w:val="clear" w:color="auto" w:fill="000000" w:themeFill="text1"/>
          </w:tcPr>
          <w:p w14:paraId="55E4AEDF" w14:textId="6AB6FA9E" w:rsidR="005B2E22" w:rsidRPr="00C41B30" w:rsidRDefault="005B2E22" w:rsidP="005B2E22">
            <w:pPr>
              <w:pStyle w:val="Corpodetex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3167" w:type="dxa"/>
            <w:shd w:val="clear" w:color="auto" w:fill="000000" w:themeFill="text1"/>
          </w:tcPr>
          <w:p w14:paraId="41157562" w14:textId="269FB106" w:rsidR="005B2E22" w:rsidRPr="00C41B30" w:rsidRDefault="005B2E22" w:rsidP="005B2E22">
            <w:pPr>
              <w:pStyle w:val="Corpodetex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Responsabilidades</w:t>
            </w:r>
          </w:p>
        </w:tc>
      </w:tr>
      <w:tr w:rsidR="005B2E22" w:rsidRPr="00C41B30" w14:paraId="1979B4CF" w14:textId="77777777" w:rsidTr="00D65F54">
        <w:tc>
          <w:tcPr>
            <w:tcW w:w="1809" w:type="dxa"/>
          </w:tcPr>
          <w:p w14:paraId="43F6C205" w14:textId="1343387D" w:rsidR="005B2E22" w:rsidRPr="00C41B30" w:rsidRDefault="005B2E22" w:rsidP="00143BC0">
            <w:pPr>
              <w:pStyle w:val="Corpodetexto"/>
              <w:ind w:left="0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Paciente</w:t>
            </w:r>
          </w:p>
        </w:tc>
        <w:tc>
          <w:tcPr>
            <w:tcW w:w="4524" w:type="dxa"/>
          </w:tcPr>
          <w:p w14:paraId="6C7E130E" w14:textId="7DD2769C" w:rsidR="005B2E22" w:rsidRPr="00C41B30" w:rsidRDefault="00363541" w:rsidP="00143BC0">
            <w:pPr>
              <w:pStyle w:val="Corpodetexto"/>
              <w:ind w:left="0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Pessoa que irá visualizar os prontuários</w:t>
            </w:r>
          </w:p>
        </w:tc>
        <w:tc>
          <w:tcPr>
            <w:tcW w:w="3167" w:type="dxa"/>
          </w:tcPr>
          <w:p w14:paraId="3BADE6BD" w14:textId="7ED2A5B0" w:rsidR="005B2E22" w:rsidRPr="00C41B30" w:rsidRDefault="00CE6C67" w:rsidP="00CE6C67">
            <w:pPr>
              <w:pStyle w:val="Corpodetext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Se cadastrar</w:t>
            </w:r>
          </w:p>
        </w:tc>
      </w:tr>
      <w:tr w:rsidR="008445CB" w:rsidRPr="00C41B30" w14:paraId="7F020105" w14:textId="77777777" w:rsidTr="00D65F54">
        <w:tc>
          <w:tcPr>
            <w:tcW w:w="1809" w:type="dxa"/>
          </w:tcPr>
          <w:p w14:paraId="6D1A1C00" w14:textId="6CC942F5" w:rsidR="008445CB" w:rsidRPr="00C41B30" w:rsidRDefault="008445CB" w:rsidP="008445CB">
            <w:pPr>
              <w:pStyle w:val="Corpodetexto"/>
              <w:ind w:left="0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Médico</w:t>
            </w:r>
          </w:p>
        </w:tc>
        <w:tc>
          <w:tcPr>
            <w:tcW w:w="4524" w:type="dxa"/>
          </w:tcPr>
          <w:p w14:paraId="1DB10BB0" w14:textId="46692D54" w:rsidR="008445CB" w:rsidRPr="00C41B30" w:rsidRDefault="008445CB" w:rsidP="008445CB">
            <w:pPr>
              <w:pStyle w:val="Corpodetexto"/>
              <w:ind w:left="0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Pessoa que irá visualizar os prontuários</w:t>
            </w:r>
          </w:p>
        </w:tc>
        <w:tc>
          <w:tcPr>
            <w:tcW w:w="3167" w:type="dxa"/>
          </w:tcPr>
          <w:p w14:paraId="35B8595F" w14:textId="77777777" w:rsidR="008445CB" w:rsidRPr="00C41B30" w:rsidRDefault="00CE6C67" w:rsidP="00CE6C67">
            <w:pPr>
              <w:pStyle w:val="Corpodetext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Se cadastrar</w:t>
            </w:r>
          </w:p>
          <w:p w14:paraId="2C1A10C4" w14:textId="30A1304A" w:rsidR="00CE6C67" w:rsidRPr="00C41B30" w:rsidRDefault="00CE6C67" w:rsidP="00CE6C67">
            <w:pPr>
              <w:pStyle w:val="Corpodetext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Acessar informação de terceiros</w:t>
            </w:r>
          </w:p>
        </w:tc>
      </w:tr>
      <w:tr w:rsidR="008445CB" w:rsidRPr="00C41B30" w14:paraId="7A8D833C" w14:textId="77777777" w:rsidTr="00D65F54">
        <w:tc>
          <w:tcPr>
            <w:tcW w:w="1809" w:type="dxa"/>
          </w:tcPr>
          <w:p w14:paraId="0AEE2A82" w14:textId="58A89456" w:rsidR="008445CB" w:rsidRPr="00C41B30" w:rsidRDefault="008445CB" w:rsidP="008445CB">
            <w:pPr>
              <w:pStyle w:val="Corpodetexto"/>
              <w:ind w:left="0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Administrador</w:t>
            </w:r>
          </w:p>
        </w:tc>
        <w:tc>
          <w:tcPr>
            <w:tcW w:w="4524" w:type="dxa"/>
          </w:tcPr>
          <w:p w14:paraId="6DE18348" w14:textId="54A12259" w:rsidR="008445CB" w:rsidRPr="00C41B30" w:rsidRDefault="008445CB" w:rsidP="008445CB">
            <w:pPr>
              <w:pStyle w:val="Corpodetexto"/>
              <w:ind w:left="0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Pessoa responsável por gerenciar os logs do sistema</w:t>
            </w:r>
          </w:p>
        </w:tc>
        <w:tc>
          <w:tcPr>
            <w:tcW w:w="3167" w:type="dxa"/>
          </w:tcPr>
          <w:p w14:paraId="7F765AFC" w14:textId="28306716" w:rsidR="008445CB" w:rsidRPr="00C41B30" w:rsidRDefault="00CE6C67" w:rsidP="00CE6C67">
            <w:pPr>
              <w:pStyle w:val="Corpodetext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Gerenciar log</w:t>
            </w:r>
          </w:p>
        </w:tc>
      </w:tr>
    </w:tbl>
    <w:p w14:paraId="15A82096" w14:textId="77777777" w:rsidR="005F73B7" w:rsidRPr="00C41B30" w:rsidRDefault="005F73B7" w:rsidP="00143BC0">
      <w:pPr>
        <w:pStyle w:val="Corpodetexto"/>
        <w:ind w:left="0"/>
        <w:rPr>
          <w:sz w:val="24"/>
          <w:szCs w:val="24"/>
        </w:rPr>
      </w:pPr>
    </w:p>
    <w:p w14:paraId="4901D129" w14:textId="6CC1FDC8" w:rsidR="3B0E53E6" w:rsidRPr="00C41B30" w:rsidRDefault="005F73B7" w:rsidP="00A469FF">
      <w:pPr>
        <w:pStyle w:val="Ttulo2"/>
        <w:spacing w:line="276" w:lineRule="auto"/>
        <w:ind w:left="720" w:hanging="720"/>
        <w:rPr>
          <w:rFonts w:ascii="Times New Roman" w:eastAsia="Tahoma" w:hAnsi="Times New Roman"/>
          <w:b w:val="0"/>
          <w:sz w:val="24"/>
          <w:szCs w:val="24"/>
        </w:rPr>
      </w:pPr>
      <w:bookmarkStart w:id="20" w:name="_Toc369183194"/>
      <w:r w:rsidRPr="00C41B30">
        <w:rPr>
          <w:rFonts w:ascii="Times New Roman" w:eastAsia="Tahoma" w:hAnsi="Times New Roman"/>
          <w:b w:val="0"/>
          <w:sz w:val="24"/>
          <w:szCs w:val="24"/>
        </w:rPr>
        <w:t>Ambiente do Usuário</w:t>
      </w:r>
      <w:bookmarkEnd w:id="20"/>
    </w:p>
    <w:p w14:paraId="52E1B592" w14:textId="3BBFD3B1" w:rsidR="005F73B7" w:rsidRPr="00C41B30" w:rsidRDefault="002A4ADE" w:rsidP="00A469FF">
      <w:pPr>
        <w:spacing w:line="360" w:lineRule="auto"/>
        <w:ind w:firstLine="720"/>
        <w:jc w:val="both"/>
        <w:rPr>
          <w:rFonts w:eastAsia="Tahoma"/>
          <w:sz w:val="24"/>
          <w:szCs w:val="24"/>
        </w:rPr>
      </w:pPr>
      <w:r w:rsidRPr="00C41B30">
        <w:rPr>
          <w:rFonts w:eastAsia="Tahoma"/>
          <w:sz w:val="24"/>
          <w:szCs w:val="24"/>
        </w:rPr>
        <w:t>Uma</w:t>
      </w:r>
      <w:r w:rsidR="00B0745E" w:rsidRPr="00C41B30">
        <w:rPr>
          <w:rFonts w:eastAsia="Tahoma"/>
          <w:sz w:val="24"/>
          <w:szCs w:val="24"/>
        </w:rPr>
        <w:t xml:space="preserve"> aplicação web que, após o usuário se autenticar, irá apresentar uma tabela de prontuários com informações básicas, cada uma pode ser acessada para se obter mais informações. Além de uma área para o administrador poder gerenciar os logs do sistema.</w:t>
      </w:r>
    </w:p>
    <w:p w14:paraId="35120F4E" w14:textId="77777777" w:rsidR="00FE1121" w:rsidRPr="00C41B30" w:rsidRDefault="00FE1121" w:rsidP="00A469FF">
      <w:pPr>
        <w:spacing w:line="360" w:lineRule="auto"/>
        <w:ind w:firstLine="720"/>
        <w:jc w:val="both"/>
        <w:rPr>
          <w:rFonts w:eastAsia="Tahoma"/>
          <w:sz w:val="24"/>
          <w:szCs w:val="24"/>
        </w:rPr>
      </w:pPr>
    </w:p>
    <w:p w14:paraId="10E1E43A" w14:textId="77777777" w:rsidR="00FE1121" w:rsidRPr="00C41B30" w:rsidRDefault="00FE1121" w:rsidP="00A469FF">
      <w:pPr>
        <w:spacing w:line="360" w:lineRule="auto"/>
        <w:ind w:firstLine="720"/>
        <w:jc w:val="both"/>
        <w:rPr>
          <w:rFonts w:eastAsia="Tahoma"/>
          <w:sz w:val="24"/>
          <w:szCs w:val="24"/>
        </w:rPr>
      </w:pPr>
    </w:p>
    <w:p w14:paraId="44FD4416" w14:textId="77777777" w:rsidR="00FE1121" w:rsidRPr="00C41B30" w:rsidRDefault="00FE1121" w:rsidP="00A469FF">
      <w:pPr>
        <w:spacing w:line="360" w:lineRule="auto"/>
        <w:ind w:firstLine="720"/>
        <w:jc w:val="both"/>
        <w:rPr>
          <w:rFonts w:eastAsia="Tahoma"/>
          <w:sz w:val="24"/>
          <w:szCs w:val="24"/>
        </w:rPr>
      </w:pPr>
    </w:p>
    <w:p w14:paraId="4329D09D" w14:textId="77777777" w:rsidR="00FE1121" w:rsidRPr="00C41B30" w:rsidRDefault="00FE1121" w:rsidP="00A469FF">
      <w:pPr>
        <w:spacing w:line="360" w:lineRule="auto"/>
        <w:ind w:firstLine="720"/>
        <w:jc w:val="both"/>
        <w:rPr>
          <w:rFonts w:eastAsia="Tahoma"/>
          <w:sz w:val="24"/>
          <w:szCs w:val="24"/>
        </w:rPr>
      </w:pPr>
    </w:p>
    <w:p w14:paraId="2454CD8B" w14:textId="77777777" w:rsidR="00143BC0" w:rsidRPr="00C41B30" w:rsidRDefault="00143BC0" w:rsidP="00143BC0">
      <w:pPr>
        <w:spacing w:line="360" w:lineRule="auto"/>
        <w:ind w:firstLine="720"/>
        <w:jc w:val="both"/>
        <w:rPr>
          <w:sz w:val="24"/>
          <w:szCs w:val="24"/>
        </w:rPr>
      </w:pPr>
    </w:p>
    <w:p w14:paraId="69939704" w14:textId="41F7B6D6" w:rsidR="005F73B7" w:rsidRPr="00C41B30" w:rsidRDefault="005F73B7" w:rsidP="00A469FF">
      <w:pPr>
        <w:pStyle w:val="Ttulo2"/>
        <w:spacing w:line="360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21" w:name="_Toc369183195"/>
      <w:r w:rsidRPr="00C41B30">
        <w:rPr>
          <w:rFonts w:ascii="Times New Roman" w:eastAsia="Tahoma" w:hAnsi="Times New Roman"/>
          <w:b w:val="0"/>
          <w:sz w:val="24"/>
          <w:szCs w:val="24"/>
        </w:rPr>
        <w:t>Principais Necessidades de Usuários ou Envolvidos</w:t>
      </w:r>
      <w:bookmarkEnd w:id="21"/>
      <w:r w:rsidRPr="00C41B30">
        <w:rPr>
          <w:rFonts w:ascii="Times New Roman" w:eastAsia="Tahoma" w:hAnsi="Times New Roman"/>
          <w:b w:val="0"/>
          <w:sz w:val="24"/>
          <w:szCs w:val="24"/>
        </w:rPr>
        <w:t xml:space="preserve"> e 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4"/>
        <w:gridCol w:w="1614"/>
        <w:gridCol w:w="1722"/>
        <w:gridCol w:w="1690"/>
        <w:gridCol w:w="1764"/>
      </w:tblGrid>
      <w:tr w:rsidR="00827957" w:rsidRPr="00C41B30" w14:paraId="09478B1B" w14:textId="77777777" w:rsidTr="008279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3FDD8C" w14:textId="77777777" w:rsidR="00827957" w:rsidRPr="00C41B30" w:rsidRDefault="00827957">
            <w:pPr>
              <w:pStyle w:val="Corpodetexto"/>
              <w:spacing w:line="360" w:lineRule="au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Necessidade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232544" w14:textId="77777777" w:rsidR="00827957" w:rsidRPr="00C41B30" w:rsidRDefault="00827957">
            <w:pPr>
              <w:pStyle w:val="Corpodetexto"/>
              <w:spacing w:line="360" w:lineRule="au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Prioridade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5980A4" w14:textId="77777777" w:rsidR="00827957" w:rsidRPr="00C41B30" w:rsidRDefault="00827957">
            <w:pPr>
              <w:pStyle w:val="Corpodetexto"/>
              <w:spacing w:line="360" w:lineRule="au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Interessa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A8CC61" w14:textId="77777777" w:rsidR="00827957" w:rsidRPr="00C41B30" w:rsidRDefault="00827957">
            <w:pPr>
              <w:pStyle w:val="Corpodetexto"/>
              <w:spacing w:line="360" w:lineRule="au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Solução Atual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FB54C94" w14:textId="77777777" w:rsidR="00827957" w:rsidRPr="00C41B30" w:rsidRDefault="00827957">
            <w:pPr>
              <w:pStyle w:val="Corpodetexto"/>
              <w:spacing w:line="360" w:lineRule="auto"/>
              <w:ind w:left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41B30">
              <w:rPr>
                <w:b/>
                <w:color w:val="FFFFFF" w:themeColor="background1"/>
                <w:sz w:val="24"/>
                <w:szCs w:val="24"/>
              </w:rPr>
              <w:t>Solução Proposta</w:t>
            </w:r>
          </w:p>
        </w:tc>
      </w:tr>
      <w:tr w:rsidR="00827957" w:rsidRPr="00C41B30" w14:paraId="14C57FE1" w14:textId="77777777" w:rsidTr="008279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4D46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Manter a segurança dos dados para um usuário não ter acesso ao perfil de outro.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2E54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Alta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1352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Administrador e paciente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2394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Somente o paciente pode pedir histórico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C919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Cadastro com validação de dados</w:t>
            </w:r>
          </w:p>
        </w:tc>
      </w:tr>
      <w:tr w:rsidR="00827957" w:rsidRPr="00C41B30" w14:paraId="138A365C" w14:textId="77777777" w:rsidTr="008279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8C43" w14:textId="77777777" w:rsidR="00827957" w:rsidRPr="00C41B30" w:rsidRDefault="00827957">
            <w:pPr>
              <w:spacing w:line="240" w:lineRule="auto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Validar informações pessoais para poder ter acesso aos prontuários.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E904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Alta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0FE7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Administrador e paciente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D568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Uso de informações pessoais como CPF e RG.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AB02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No cadastro, o usuário terá que validar suas informações</w:t>
            </w:r>
          </w:p>
        </w:tc>
      </w:tr>
      <w:tr w:rsidR="00827957" w:rsidRPr="00C41B30" w14:paraId="03BA440E" w14:textId="77777777" w:rsidTr="008279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179A" w14:textId="77777777" w:rsidR="00827957" w:rsidRPr="00C41B30" w:rsidRDefault="00827957">
            <w:pPr>
              <w:spacing w:line="240" w:lineRule="auto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Manter os dados atualizados diariamente.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40EC" w14:textId="2B42371C" w:rsidR="00827957" w:rsidRPr="00C41B30" w:rsidRDefault="00FE12FB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Média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4645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Paciente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A92D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Após cada consulta o prontuário é atualizado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CA3D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Todo dia uma rotina envia os dados para o sistema</w:t>
            </w:r>
          </w:p>
        </w:tc>
      </w:tr>
      <w:tr w:rsidR="00827957" w:rsidRPr="00C41B30" w14:paraId="01CA6EB6" w14:textId="77777777" w:rsidTr="0082795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81EA" w14:textId="77777777" w:rsidR="00827957" w:rsidRPr="00C41B30" w:rsidRDefault="00827957">
            <w:pPr>
              <w:spacing w:line="240" w:lineRule="auto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Ter acesso ao histórico de acessos, com informações como IP de quem acessou, horário do acesso e nome do prontuário acessado.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A3A8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Média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3FF8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Administrador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E20F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Não se aplica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58E6" w14:textId="77777777" w:rsidR="00827957" w:rsidRPr="00C41B30" w:rsidRDefault="00827957">
            <w:pPr>
              <w:pStyle w:val="Corpodetexto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Uma aba de informações somente acessível pelo administrador do sistema</w:t>
            </w:r>
          </w:p>
        </w:tc>
      </w:tr>
    </w:tbl>
    <w:p w14:paraId="0B758DA7" w14:textId="3EF08B48" w:rsidR="005F73B7" w:rsidRPr="00C41B30" w:rsidRDefault="005F73B7" w:rsidP="0089264D">
      <w:pPr>
        <w:pStyle w:val="Corpodetexto"/>
        <w:spacing w:line="360" w:lineRule="auto"/>
        <w:ind w:left="0"/>
        <w:jc w:val="both"/>
        <w:rPr>
          <w:sz w:val="24"/>
          <w:szCs w:val="24"/>
        </w:rPr>
      </w:pPr>
    </w:p>
    <w:p w14:paraId="6C4908BD" w14:textId="405DC888" w:rsidR="005F73B7" w:rsidRPr="00C41B30" w:rsidRDefault="00A469FF" w:rsidP="00A469FF">
      <w:pPr>
        <w:pStyle w:val="Ttulo1"/>
        <w:spacing w:line="276" w:lineRule="auto"/>
        <w:ind w:left="720" w:hanging="720"/>
        <w:jc w:val="both"/>
        <w:rPr>
          <w:rFonts w:ascii="Times New Roman" w:eastAsia="Tahoma" w:hAnsi="Times New Roman"/>
          <w:szCs w:val="24"/>
        </w:rPr>
      </w:pPr>
      <w:bookmarkStart w:id="22" w:name="_Toc369183196"/>
      <w:bookmarkEnd w:id="18"/>
      <w:r w:rsidRPr="00C41B30">
        <w:rPr>
          <w:rFonts w:ascii="Times New Roman" w:eastAsia="Tahoma" w:hAnsi="Times New Roman"/>
          <w:szCs w:val="24"/>
        </w:rPr>
        <w:lastRenderedPageBreak/>
        <w:t>VISÃO GERAL DO PRODUTO</w:t>
      </w:r>
      <w:bookmarkEnd w:id="22"/>
    </w:p>
    <w:p w14:paraId="7DABDDE0" w14:textId="77777777" w:rsidR="007861CA" w:rsidRPr="00C41B30" w:rsidRDefault="007861CA" w:rsidP="007861CA">
      <w:pPr>
        <w:rPr>
          <w:rFonts w:eastAsia="Tahoma"/>
          <w:sz w:val="24"/>
          <w:szCs w:val="24"/>
        </w:rPr>
      </w:pPr>
    </w:p>
    <w:p w14:paraId="22C93A14" w14:textId="026A1615" w:rsidR="00AC51D6" w:rsidRPr="00C41B30" w:rsidRDefault="00CC198C" w:rsidP="00EA2C27">
      <w:pPr>
        <w:pStyle w:val="Instruo"/>
        <w:spacing w:line="360" w:lineRule="auto"/>
        <w:ind w:firstLine="720"/>
        <w:jc w:val="both"/>
        <w:rPr>
          <w:rFonts w:ascii="Times New Roman" w:eastAsia="Arial" w:hAnsi="Times New Roman" w:cs="Times New Roman"/>
          <w:i w:val="0"/>
          <w:color w:val="000000" w:themeColor="text1"/>
          <w:sz w:val="24"/>
          <w:szCs w:val="24"/>
        </w:rPr>
      </w:pPr>
      <w:r w:rsidRPr="00C41B30">
        <w:rPr>
          <w:rFonts w:ascii="Times New Roman" w:eastAsia="Arial" w:hAnsi="Times New Roman" w:cs="Times New Roman"/>
          <w:i w:val="0"/>
          <w:color w:val="000000" w:themeColor="text1"/>
          <w:sz w:val="24"/>
          <w:szCs w:val="24"/>
        </w:rPr>
        <w:t xml:space="preserve">O projeto </w:t>
      </w:r>
      <w:r w:rsidR="00EA2C27" w:rsidRPr="00C41B30">
        <w:rPr>
          <w:rFonts w:ascii="Times New Roman" w:eastAsia="Arial" w:hAnsi="Times New Roman" w:cs="Times New Roman"/>
          <w:i w:val="0"/>
          <w:color w:val="000000" w:themeColor="text1"/>
          <w:sz w:val="24"/>
          <w:szCs w:val="24"/>
        </w:rPr>
        <w:t>PRONTUÁRIO POPULAR tem como principal objetivo tornar as informações de prontuário acessível para qualquer um e de qualquer lugar, fornecendo informações importantes que poderão evitar erros e possivelmente facilitar o trabalho médico.</w:t>
      </w:r>
    </w:p>
    <w:p w14:paraId="65D1254A" w14:textId="1E8286AC" w:rsidR="00143BC0" w:rsidRPr="00C41B30" w:rsidRDefault="005F73B7" w:rsidP="00A469FF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23" w:name="_Toc369183197"/>
      <w:r w:rsidRPr="00C41B30">
        <w:rPr>
          <w:rFonts w:ascii="Times New Roman" w:eastAsia="Tahoma" w:hAnsi="Times New Roman"/>
          <w:b w:val="0"/>
          <w:sz w:val="24"/>
          <w:szCs w:val="24"/>
        </w:rPr>
        <w:t>Interfaces do Produto</w:t>
      </w:r>
      <w:bookmarkEnd w:id="23"/>
    </w:p>
    <w:p w14:paraId="2191747D" w14:textId="12CC62E5" w:rsidR="00525881" w:rsidRPr="00C41B30" w:rsidRDefault="00525881" w:rsidP="00CC24C5">
      <w:pPr>
        <w:pStyle w:val="InfoBlue"/>
      </w:pPr>
      <w:r w:rsidRPr="00C41B30">
        <w:t xml:space="preserve">   </w:t>
      </w:r>
      <w:r w:rsidR="5B6D3637" w:rsidRPr="00C41B30">
        <w:t>Não se aplica</w:t>
      </w:r>
    </w:p>
    <w:p w14:paraId="7C23FEF4" w14:textId="0687A453" w:rsidR="005F73B7" w:rsidRPr="00C41B30" w:rsidRDefault="005F73B7" w:rsidP="00143BC0">
      <w:pPr>
        <w:pStyle w:val="Ttulo2"/>
        <w:spacing w:line="360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24" w:name="_Toc369183198"/>
      <w:r w:rsidRPr="00C41B30">
        <w:rPr>
          <w:rFonts w:ascii="Times New Roman" w:eastAsia="Tahoma" w:hAnsi="Times New Roman"/>
          <w:b w:val="0"/>
          <w:sz w:val="24"/>
          <w:szCs w:val="24"/>
        </w:rPr>
        <w:t>Resumo das Capacidades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243C63" w:rsidRPr="00C41B30" w14:paraId="304E2FF1" w14:textId="77777777" w:rsidTr="00243C63">
        <w:tc>
          <w:tcPr>
            <w:tcW w:w="4750" w:type="dxa"/>
            <w:shd w:val="clear" w:color="auto" w:fill="000000" w:themeFill="text1"/>
          </w:tcPr>
          <w:p w14:paraId="30C55609" w14:textId="101B5A76" w:rsidR="00243C63" w:rsidRPr="00C41B30" w:rsidRDefault="00243C63" w:rsidP="00243C63">
            <w:pPr>
              <w:jc w:val="center"/>
              <w:rPr>
                <w:b/>
                <w:sz w:val="24"/>
                <w:szCs w:val="24"/>
              </w:rPr>
            </w:pPr>
            <w:r w:rsidRPr="00C41B30">
              <w:rPr>
                <w:b/>
                <w:sz w:val="24"/>
                <w:szCs w:val="24"/>
              </w:rPr>
              <w:t>Benefícios para o Usuário (Paciente)</w:t>
            </w:r>
          </w:p>
        </w:tc>
        <w:tc>
          <w:tcPr>
            <w:tcW w:w="4750" w:type="dxa"/>
            <w:shd w:val="clear" w:color="auto" w:fill="000000" w:themeFill="text1"/>
          </w:tcPr>
          <w:p w14:paraId="1D8271A3" w14:textId="4761E66F" w:rsidR="00243C63" w:rsidRPr="00C41B30" w:rsidRDefault="00243C63" w:rsidP="00243C63">
            <w:pPr>
              <w:jc w:val="center"/>
              <w:rPr>
                <w:b/>
                <w:sz w:val="24"/>
                <w:szCs w:val="24"/>
              </w:rPr>
            </w:pPr>
            <w:r w:rsidRPr="00C41B30">
              <w:rPr>
                <w:b/>
                <w:sz w:val="24"/>
                <w:szCs w:val="24"/>
              </w:rPr>
              <w:t>Características que suporta o benefício</w:t>
            </w:r>
          </w:p>
        </w:tc>
      </w:tr>
      <w:tr w:rsidR="00243C63" w:rsidRPr="00C41B30" w14:paraId="2549FA35" w14:textId="77777777" w:rsidTr="00243C63">
        <w:tc>
          <w:tcPr>
            <w:tcW w:w="4750" w:type="dxa"/>
          </w:tcPr>
          <w:p w14:paraId="727D1B6A" w14:textId="6011BF28" w:rsidR="00243C63" w:rsidRPr="00C41B30" w:rsidRDefault="00FE2613" w:rsidP="00A469FF">
            <w:pPr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Acesso ao seu histórico de prontuários com todas as informações.</w:t>
            </w:r>
          </w:p>
        </w:tc>
        <w:tc>
          <w:tcPr>
            <w:tcW w:w="4750" w:type="dxa"/>
          </w:tcPr>
          <w:p w14:paraId="4491B7EE" w14:textId="72D16063" w:rsidR="00243C63" w:rsidRPr="00C41B30" w:rsidRDefault="008C5C9C" w:rsidP="00A469FF">
            <w:pPr>
              <w:rPr>
                <w:sz w:val="24"/>
                <w:szCs w:val="24"/>
              </w:rPr>
            </w:pPr>
            <w:r w:rsidRPr="00C41B30">
              <w:rPr>
                <w:sz w:val="24"/>
                <w:szCs w:val="24"/>
              </w:rPr>
              <w:t>O sistema disponibilizará uma tabela contendo todo o histórico de prontuário que o paciente possuir cadastrado no sistema.</w:t>
            </w:r>
          </w:p>
        </w:tc>
      </w:tr>
    </w:tbl>
    <w:p w14:paraId="1CB7C604" w14:textId="77777777" w:rsidR="00A469FF" w:rsidRPr="00C41B30" w:rsidRDefault="00A469FF" w:rsidP="00A469FF">
      <w:pPr>
        <w:rPr>
          <w:sz w:val="24"/>
          <w:szCs w:val="24"/>
        </w:rPr>
      </w:pPr>
    </w:p>
    <w:p w14:paraId="6C66A985" w14:textId="77777777" w:rsidR="005F73B7" w:rsidRPr="00C41B30" w:rsidRDefault="005F73B7" w:rsidP="00D972A2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25" w:name="_Toc425054394"/>
      <w:bookmarkStart w:id="26" w:name="_Toc318089002"/>
      <w:bookmarkStart w:id="27" w:name="_Toc320274637"/>
      <w:bookmarkStart w:id="28" w:name="_Toc320279510"/>
      <w:bookmarkStart w:id="29" w:name="_Toc323533379"/>
      <w:bookmarkStart w:id="30" w:name="_Toc339783689"/>
      <w:bookmarkStart w:id="31" w:name="_Toc339784278"/>
      <w:bookmarkStart w:id="32" w:name="_Toc342757869"/>
      <w:bookmarkStart w:id="33" w:name="_Toc346297780"/>
      <w:bookmarkStart w:id="34" w:name="_Toc422186487"/>
      <w:bookmarkStart w:id="35" w:name="_Toc436203390"/>
      <w:bookmarkStart w:id="36" w:name="_Toc452813593"/>
      <w:bookmarkStart w:id="37" w:name="_Toc369183199"/>
      <w:r w:rsidRPr="00C41B30">
        <w:rPr>
          <w:rFonts w:ascii="Times New Roman" w:eastAsia="Tahoma" w:hAnsi="Times New Roman"/>
          <w:b w:val="0"/>
          <w:sz w:val="24"/>
          <w:szCs w:val="24"/>
        </w:rPr>
        <w:t>Suposições e Dependências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313E8D61" w14:textId="62382E46" w:rsidR="005F73B7" w:rsidRPr="00C41B30" w:rsidRDefault="00D972A2" w:rsidP="008B63D6">
      <w:pPr>
        <w:pStyle w:val="InfoBlue"/>
      </w:pPr>
      <w:r w:rsidRPr="00C41B30">
        <w:tab/>
        <w:t xml:space="preserve">O sistema necessita de </w:t>
      </w:r>
      <w:r w:rsidR="003E651A" w:rsidRPr="00C41B30">
        <w:t>um acordo com todos os orgãos de saúde para que sempre tenha uma base atualizada. Para a aplicação é recomendado o uso de um navegador compatível (HTML, JavaScript).</w:t>
      </w:r>
      <w:r w:rsidR="00463802" w:rsidRPr="00C41B30">
        <w:t xml:space="preserve"> O acesso só será possivel após o usuário validar seus dados</w:t>
      </w:r>
      <w:r w:rsidR="004C395F" w:rsidRPr="00C41B30">
        <w:t>.</w:t>
      </w:r>
    </w:p>
    <w:p w14:paraId="43514869" w14:textId="77777777" w:rsidR="005F73B7" w:rsidRPr="00C41B30" w:rsidRDefault="005F73B7" w:rsidP="00A469FF">
      <w:pPr>
        <w:pStyle w:val="Ttulo2"/>
        <w:widowControl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38" w:name="_Toc369183200"/>
      <w:r w:rsidRPr="00C41B30">
        <w:rPr>
          <w:rFonts w:ascii="Times New Roman" w:eastAsia="Tahoma" w:hAnsi="Times New Roman"/>
          <w:b w:val="0"/>
          <w:sz w:val="24"/>
          <w:szCs w:val="24"/>
        </w:rPr>
        <w:t>Licenciamento e Instalação</w:t>
      </w:r>
      <w:bookmarkEnd w:id="38"/>
    </w:p>
    <w:p w14:paraId="2E999205" w14:textId="15B63213" w:rsidR="005F73B7" w:rsidRPr="00C41B30" w:rsidRDefault="00A469FF" w:rsidP="002E6C57">
      <w:pPr>
        <w:pStyle w:val="InfoBlue"/>
      </w:pPr>
      <w:r w:rsidRPr="00C41B30">
        <w:tab/>
      </w:r>
      <w:r w:rsidR="2CD2D1F9" w:rsidRPr="00C41B30">
        <w:t xml:space="preserve">O sistema será de uso livre, não precisará de ser instalado pois será disponibilizado via web, entretanto para seu acesso o usuário deverá possuir em seu computador um navegador instalado com suporte ao </w:t>
      </w:r>
      <w:r w:rsidR="2CD2D1F9" w:rsidRPr="00C41B30">
        <w:rPr>
          <w:iCs/>
        </w:rPr>
        <w:t xml:space="preserve">HTML 5 </w:t>
      </w:r>
      <w:r w:rsidR="2CD2D1F9" w:rsidRPr="00C41B30">
        <w:t>e ter acesso a Internet.</w:t>
      </w:r>
    </w:p>
    <w:p w14:paraId="61E3B302" w14:textId="685F6E51" w:rsidR="005F73B7" w:rsidRPr="00C41B30" w:rsidRDefault="00A469FF" w:rsidP="00143BC0">
      <w:pPr>
        <w:pStyle w:val="Ttulo1"/>
        <w:spacing w:line="360" w:lineRule="auto"/>
        <w:ind w:left="720" w:hanging="720"/>
        <w:jc w:val="both"/>
        <w:rPr>
          <w:rFonts w:ascii="Times New Roman" w:eastAsia="Tahoma" w:hAnsi="Times New Roman"/>
          <w:szCs w:val="24"/>
        </w:rPr>
      </w:pPr>
      <w:bookmarkStart w:id="39" w:name="_Toc369183201"/>
      <w:r w:rsidRPr="00C41B30">
        <w:rPr>
          <w:rFonts w:ascii="Times New Roman" w:eastAsia="Tahoma" w:hAnsi="Times New Roman"/>
          <w:szCs w:val="24"/>
        </w:rPr>
        <w:t>CARACTERÍSTICAS DO PRODUTO</w:t>
      </w:r>
      <w:bookmarkStart w:id="40" w:name="_Toc425054407"/>
      <w:bookmarkStart w:id="41" w:name="_Toc342757873"/>
      <w:bookmarkStart w:id="42" w:name="_Toc346297791"/>
      <w:bookmarkStart w:id="43" w:name="_Toc422186500"/>
      <w:bookmarkStart w:id="44" w:name="_Toc436203403"/>
      <w:bookmarkStart w:id="45" w:name="_Toc452813597"/>
      <w:bookmarkStart w:id="46" w:name="_Toc158080345"/>
      <w:bookmarkEnd w:id="39"/>
    </w:p>
    <w:p w14:paraId="6DA33B07" w14:textId="77777777" w:rsidR="007861CA" w:rsidRPr="00C41B30" w:rsidRDefault="007861CA" w:rsidP="007861CA">
      <w:pPr>
        <w:spacing w:line="276" w:lineRule="auto"/>
        <w:rPr>
          <w:rFonts w:eastAsia="Tahoma"/>
          <w:sz w:val="24"/>
          <w:szCs w:val="24"/>
        </w:rPr>
      </w:pPr>
    </w:p>
    <w:p w14:paraId="5AADFCE0" w14:textId="224F4434" w:rsidR="005F73B7" w:rsidRPr="00C41B30" w:rsidRDefault="00DA3F94" w:rsidP="00A469FF">
      <w:pPr>
        <w:spacing w:line="276" w:lineRule="auto"/>
        <w:jc w:val="both"/>
        <w:rPr>
          <w:rFonts w:eastAsia="Arial"/>
          <w:sz w:val="24"/>
          <w:szCs w:val="24"/>
        </w:rPr>
      </w:pPr>
      <w:bookmarkStart w:id="47" w:name="_Toc294515952"/>
      <w:bookmarkEnd w:id="47"/>
      <w:r w:rsidRPr="00C41B30">
        <w:rPr>
          <w:rFonts w:eastAsia="Arial"/>
          <w:bCs/>
          <w:sz w:val="24"/>
          <w:szCs w:val="24"/>
        </w:rPr>
        <w:t xml:space="preserve">5.1 </w:t>
      </w:r>
      <w:r w:rsidR="3B0E53E6" w:rsidRPr="00C41B30">
        <w:rPr>
          <w:rFonts w:eastAsia="Arial"/>
          <w:bCs/>
          <w:sz w:val="24"/>
          <w:szCs w:val="24"/>
        </w:rPr>
        <w:t>Acesso ao conteúdo</w:t>
      </w:r>
      <w:r w:rsidR="00A469FF" w:rsidRPr="00C41B30">
        <w:rPr>
          <w:rFonts w:eastAsia="Arial"/>
          <w:bCs/>
          <w:sz w:val="24"/>
          <w:szCs w:val="24"/>
        </w:rPr>
        <w:t>;</w:t>
      </w:r>
    </w:p>
    <w:p w14:paraId="215D3594" w14:textId="3F7B5085" w:rsidR="005F73B7" w:rsidRPr="00C41B30" w:rsidRDefault="003929B7" w:rsidP="006F44B1">
      <w:pPr>
        <w:numPr>
          <w:ilvl w:val="1"/>
          <w:numId w:val="3"/>
        </w:numPr>
        <w:spacing w:line="360" w:lineRule="auto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>O usuário terá acesso ao seu prontuário e o médico terá acesso, caso o paciente permita.</w:t>
      </w:r>
    </w:p>
    <w:p w14:paraId="4811F06C" w14:textId="26DE6F18" w:rsidR="006C5EF0" w:rsidRPr="00C41B30" w:rsidRDefault="3B0E53E6" w:rsidP="006C5EF0">
      <w:pPr>
        <w:pStyle w:val="Ttulo2"/>
        <w:numPr>
          <w:ilvl w:val="1"/>
          <w:numId w:val="10"/>
        </w:numPr>
        <w:spacing w:line="276" w:lineRule="auto"/>
        <w:jc w:val="both"/>
        <w:rPr>
          <w:rFonts w:ascii="Times New Roman" w:eastAsia="Arial" w:hAnsi="Times New Roman"/>
          <w:b w:val="0"/>
          <w:bCs/>
          <w:sz w:val="24"/>
          <w:szCs w:val="24"/>
        </w:rPr>
      </w:pPr>
      <w:r w:rsidRPr="00C41B30">
        <w:rPr>
          <w:rFonts w:ascii="Times New Roman" w:eastAsia="Arial" w:hAnsi="Times New Roman"/>
          <w:b w:val="0"/>
          <w:bCs/>
          <w:sz w:val="24"/>
          <w:szCs w:val="24"/>
        </w:rPr>
        <w:t>Manter conteúdo</w:t>
      </w:r>
      <w:r w:rsidR="006C5EF0" w:rsidRPr="00C41B30">
        <w:rPr>
          <w:rFonts w:ascii="Times New Roman" w:eastAsia="Arial" w:hAnsi="Times New Roman"/>
          <w:b w:val="0"/>
          <w:bCs/>
          <w:sz w:val="24"/>
          <w:szCs w:val="24"/>
        </w:rPr>
        <w:t>:</w:t>
      </w:r>
    </w:p>
    <w:p w14:paraId="360BEF4A" w14:textId="55CAA6E9" w:rsidR="006C5EF0" w:rsidRPr="00C41B30" w:rsidRDefault="006C5EF0" w:rsidP="006C5EF0">
      <w:pPr>
        <w:pStyle w:val="PargrafodaLista"/>
        <w:numPr>
          <w:ilvl w:val="1"/>
          <w:numId w:val="3"/>
        </w:numPr>
        <w:spacing w:line="360" w:lineRule="auto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 xml:space="preserve">O conteúdo será mantido </w:t>
      </w:r>
      <w:r w:rsidR="003929B7" w:rsidRPr="00C41B30">
        <w:rPr>
          <w:rFonts w:eastAsia="Arial"/>
          <w:sz w:val="24"/>
          <w:szCs w:val="24"/>
        </w:rPr>
        <w:t>automaticamente pelos órgãos de saúde..</w:t>
      </w:r>
    </w:p>
    <w:p w14:paraId="3E58C110" w14:textId="77777777" w:rsidR="006C5EF0" w:rsidRPr="00C41B30" w:rsidRDefault="006C5EF0" w:rsidP="006C5EF0">
      <w:pPr>
        <w:rPr>
          <w:rFonts w:eastAsia="Arial"/>
          <w:sz w:val="24"/>
          <w:szCs w:val="24"/>
        </w:rPr>
      </w:pPr>
    </w:p>
    <w:p w14:paraId="1E4546ED" w14:textId="24ABD237" w:rsidR="006C5EF0" w:rsidRPr="00C41B30" w:rsidRDefault="006C5EF0" w:rsidP="006C5EF0">
      <w:pPr>
        <w:pStyle w:val="Ttulo2"/>
        <w:numPr>
          <w:ilvl w:val="1"/>
          <w:numId w:val="10"/>
        </w:numPr>
        <w:spacing w:line="276" w:lineRule="auto"/>
        <w:jc w:val="both"/>
        <w:rPr>
          <w:rFonts w:ascii="Times New Roman" w:eastAsia="Arial" w:hAnsi="Times New Roman"/>
          <w:b w:val="0"/>
          <w:bCs/>
          <w:sz w:val="24"/>
          <w:szCs w:val="24"/>
        </w:rPr>
      </w:pPr>
      <w:r w:rsidRPr="00C41B30">
        <w:rPr>
          <w:rFonts w:ascii="Times New Roman" w:eastAsia="Arial" w:hAnsi="Times New Roman"/>
          <w:b w:val="0"/>
          <w:bCs/>
          <w:sz w:val="24"/>
          <w:szCs w:val="24"/>
        </w:rPr>
        <w:lastRenderedPageBreak/>
        <w:t>Autenticar no sistema:</w:t>
      </w:r>
    </w:p>
    <w:p w14:paraId="2D948A52" w14:textId="597A1B5D" w:rsidR="0026714D" w:rsidRPr="00C41B30" w:rsidRDefault="001832A9" w:rsidP="0026714D">
      <w:pPr>
        <w:pStyle w:val="Ttulo2"/>
        <w:numPr>
          <w:ilvl w:val="0"/>
          <w:numId w:val="11"/>
        </w:numPr>
        <w:spacing w:line="360" w:lineRule="auto"/>
        <w:jc w:val="both"/>
        <w:rPr>
          <w:rFonts w:ascii="Times New Roman" w:eastAsia="Arial" w:hAnsi="Times New Roman"/>
          <w:b w:val="0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 xml:space="preserve">  </w:t>
      </w:r>
      <w:r w:rsidR="3B0E53E6" w:rsidRPr="00C41B30">
        <w:rPr>
          <w:rFonts w:ascii="Times New Roman" w:eastAsia="Arial" w:hAnsi="Times New Roman"/>
          <w:b w:val="0"/>
          <w:sz w:val="24"/>
          <w:szCs w:val="24"/>
        </w:rPr>
        <w:t>O sistema contará com uma área reservada para que o usuário</w:t>
      </w:r>
      <w:r w:rsidR="000444AC" w:rsidRPr="00C41B30">
        <w:rPr>
          <w:rFonts w:ascii="Times New Roman" w:eastAsia="Arial" w:hAnsi="Times New Roman"/>
          <w:b w:val="0"/>
          <w:sz w:val="24"/>
          <w:szCs w:val="24"/>
        </w:rPr>
        <w:t xml:space="preserve"> </w:t>
      </w:r>
      <w:r w:rsidR="3B0E53E6" w:rsidRPr="00C41B30">
        <w:rPr>
          <w:rFonts w:ascii="Times New Roman" w:eastAsia="Arial" w:hAnsi="Times New Roman"/>
          <w:b w:val="0"/>
          <w:sz w:val="24"/>
          <w:szCs w:val="24"/>
        </w:rPr>
        <w:t xml:space="preserve">possa se autenticar no sistema. </w:t>
      </w:r>
    </w:p>
    <w:p w14:paraId="10C5D3DD" w14:textId="16917C1C" w:rsidR="003D4E66" w:rsidRPr="00C41B30" w:rsidRDefault="003D4E66" w:rsidP="0026714D">
      <w:pPr>
        <w:pStyle w:val="Ttulo2"/>
        <w:numPr>
          <w:ilvl w:val="0"/>
          <w:numId w:val="0"/>
        </w:numPr>
        <w:spacing w:line="276" w:lineRule="auto"/>
        <w:jc w:val="both"/>
        <w:rPr>
          <w:rFonts w:ascii="Times New Roman" w:eastAsia="Arial" w:hAnsi="Times New Roman"/>
          <w:sz w:val="24"/>
          <w:szCs w:val="24"/>
        </w:rPr>
      </w:pPr>
    </w:p>
    <w:p w14:paraId="57A38A56" w14:textId="31123899" w:rsidR="005F73B7" w:rsidRPr="00C41B30" w:rsidRDefault="3B0E53E6" w:rsidP="007861CA">
      <w:pPr>
        <w:pStyle w:val="Ttulo2"/>
        <w:spacing w:line="276" w:lineRule="auto"/>
        <w:jc w:val="both"/>
        <w:rPr>
          <w:rFonts w:ascii="Times New Roman" w:eastAsia="Arial" w:hAnsi="Times New Roman"/>
          <w:b w:val="0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>Recuperar senha</w:t>
      </w:r>
      <w:r w:rsidR="00DA3F94" w:rsidRPr="00C41B30">
        <w:rPr>
          <w:rFonts w:ascii="Times New Roman" w:eastAsia="Arial" w:hAnsi="Times New Roman"/>
          <w:b w:val="0"/>
          <w:sz w:val="24"/>
          <w:szCs w:val="24"/>
        </w:rPr>
        <w:t>:</w:t>
      </w:r>
    </w:p>
    <w:p w14:paraId="369C9504" w14:textId="56C03D09" w:rsidR="003D4E66" w:rsidRPr="00C41B30" w:rsidRDefault="3B0E53E6" w:rsidP="003D4E66">
      <w:pPr>
        <w:pStyle w:val="Ttulo2"/>
        <w:numPr>
          <w:ilvl w:val="0"/>
          <w:numId w:val="11"/>
        </w:numPr>
        <w:spacing w:line="360" w:lineRule="auto"/>
        <w:jc w:val="both"/>
        <w:rPr>
          <w:rFonts w:ascii="Times New Roman" w:eastAsia="Arial" w:hAnsi="Times New Roman"/>
          <w:b w:val="0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>O usuário poderá solicitar a redefinição da senha quando pertinente, o mesmo deverá confirmar os dados para que seja possível recuperar ou criar uma nova senha.</w:t>
      </w:r>
    </w:p>
    <w:p w14:paraId="33BF356F" w14:textId="6E9EE8EA" w:rsidR="005F73B7" w:rsidRPr="00C41B30" w:rsidRDefault="000A46B5" w:rsidP="000A46B5">
      <w:pPr>
        <w:pStyle w:val="Ttulo1"/>
        <w:numPr>
          <w:ilvl w:val="0"/>
          <w:numId w:val="31"/>
        </w:numPr>
        <w:spacing w:line="276" w:lineRule="auto"/>
        <w:jc w:val="both"/>
        <w:rPr>
          <w:rFonts w:ascii="Times New Roman" w:eastAsia="Tahoma" w:hAnsi="Times New Roman"/>
          <w:szCs w:val="24"/>
        </w:rPr>
      </w:pPr>
      <w:bookmarkStart w:id="48" w:name="_Toc369183229"/>
      <w:bookmarkEnd w:id="40"/>
      <w:bookmarkEnd w:id="41"/>
      <w:bookmarkEnd w:id="42"/>
      <w:bookmarkEnd w:id="43"/>
      <w:bookmarkEnd w:id="44"/>
      <w:bookmarkEnd w:id="45"/>
      <w:bookmarkEnd w:id="46"/>
      <w:r w:rsidRPr="00C41B30">
        <w:rPr>
          <w:rFonts w:ascii="Times New Roman" w:eastAsia="Tahoma" w:hAnsi="Times New Roman"/>
          <w:szCs w:val="24"/>
        </w:rPr>
        <w:t xml:space="preserve"> </w:t>
      </w:r>
      <w:r w:rsidR="003D4E66" w:rsidRPr="00C41B30">
        <w:rPr>
          <w:rFonts w:ascii="Times New Roman" w:eastAsia="Tahoma" w:hAnsi="Times New Roman"/>
          <w:szCs w:val="24"/>
        </w:rPr>
        <w:t>RESTRIÇÕES</w:t>
      </w:r>
      <w:bookmarkEnd w:id="48"/>
      <w:r w:rsidR="003D4E66" w:rsidRPr="00C41B30">
        <w:rPr>
          <w:rFonts w:ascii="Times New Roman" w:eastAsia="Tahoma" w:hAnsi="Times New Roman"/>
          <w:szCs w:val="24"/>
        </w:rPr>
        <w:t xml:space="preserve"> </w:t>
      </w:r>
    </w:p>
    <w:p w14:paraId="609996DC" w14:textId="77777777" w:rsidR="007861CA" w:rsidRPr="00C41B30" w:rsidRDefault="007861CA" w:rsidP="007861CA">
      <w:pPr>
        <w:rPr>
          <w:rFonts w:eastAsia="Tahoma"/>
          <w:sz w:val="24"/>
          <w:szCs w:val="24"/>
        </w:rPr>
      </w:pPr>
    </w:p>
    <w:p w14:paraId="404011B4" w14:textId="0F2FD4D0" w:rsidR="005F73B7" w:rsidRPr="00C41B30" w:rsidRDefault="69981455" w:rsidP="003D4E66">
      <w:pPr>
        <w:spacing w:line="360" w:lineRule="auto"/>
        <w:ind w:left="720" w:firstLine="851"/>
        <w:jc w:val="both"/>
        <w:rPr>
          <w:rFonts w:eastAsia="Arial"/>
          <w:iCs/>
          <w:color w:val="FF0000"/>
          <w:sz w:val="24"/>
          <w:szCs w:val="24"/>
          <w:lang w:val="pt-PT"/>
        </w:rPr>
      </w:pPr>
      <w:r w:rsidRPr="00C41B30">
        <w:rPr>
          <w:rFonts w:eastAsia="Arial"/>
          <w:iCs/>
          <w:color w:val="000000" w:themeColor="text1"/>
          <w:sz w:val="24"/>
          <w:szCs w:val="24"/>
          <w:lang w:val="pt-PT"/>
        </w:rPr>
        <w:t>O usuário</w:t>
      </w:r>
      <w:r w:rsidR="00FE545E" w:rsidRPr="00C41B30">
        <w:rPr>
          <w:rFonts w:eastAsia="Arial"/>
          <w:iCs/>
          <w:color w:val="000000" w:themeColor="text1"/>
          <w:sz w:val="24"/>
          <w:szCs w:val="24"/>
          <w:lang w:val="pt-PT"/>
        </w:rPr>
        <w:t xml:space="preserve"> </w:t>
      </w:r>
      <w:r w:rsidRPr="00C41B30">
        <w:rPr>
          <w:rFonts w:eastAsia="Arial"/>
          <w:iCs/>
          <w:color w:val="000000" w:themeColor="text1"/>
          <w:sz w:val="24"/>
          <w:szCs w:val="24"/>
          <w:lang w:val="pt-PT"/>
        </w:rPr>
        <w:t xml:space="preserve">será o único </w:t>
      </w:r>
      <w:r w:rsidR="00016882" w:rsidRPr="00C41B30">
        <w:rPr>
          <w:rFonts w:eastAsia="Arial"/>
          <w:iCs/>
          <w:color w:val="000000" w:themeColor="text1"/>
          <w:sz w:val="24"/>
          <w:szCs w:val="24"/>
          <w:lang w:val="pt-PT"/>
        </w:rPr>
        <w:t>responsável pelo cadastramento</w:t>
      </w:r>
      <w:r w:rsidRPr="00C41B30">
        <w:rPr>
          <w:rFonts w:eastAsia="Arial"/>
          <w:iCs/>
          <w:color w:val="000000" w:themeColor="text1"/>
          <w:sz w:val="24"/>
          <w:szCs w:val="24"/>
          <w:lang w:val="pt-PT"/>
        </w:rPr>
        <w:t xml:space="preserve"> e gestão de seus dados </w:t>
      </w:r>
      <w:r w:rsidR="004C7EE7" w:rsidRPr="00C41B30">
        <w:rPr>
          <w:rFonts w:eastAsia="Arial"/>
          <w:iCs/>
          <w:color w:val="000000" w:themeColor="text1"/>
          <w:sz w:val="24"/>
          <w:szCs w:val="24"/>
          <w:lang w:val="pt-PT"/>
        </w:rPr>
        <w:t>em geral</w:t>
      </w:r>
      <w:r w:rsidRPr="00C41B30">
        <w:rPr>
          <w:rFonts w:eastAsia="Arial"/>
          <w:iCs/>
          <w:color w:val="000000" w:themeColor="text1"/>
          <w:sz w:val="24"/>
          <w:szCs w:val="24"/>
          <w:lang w:val="pt-PT"/>
        </w:rPr>
        <w:t xml:space="preserve">. Seus dados </w:t>
      </w:r>
      <w:r w:rsidR="00016882" w:rsidRPr="00C41B30">
        <w:rPr>
          <w:rFonts w:eastAsia="Arial"/>
          <w:iCs/>
          <w:color w:val="000000" w:themeColor="text1"/>
          <w:sz w:val="24"/>
          <w:szCs w:val="24"/>
          <w:lang w:val="pt-PT"/>
        </w:rPr>
        <w:t>somente</w:t>
      </w:r>
      <w:r w:rsidRPr="00C41B30">
        <w:rPr>
          <w:rFonts w:eastAsia="Arial"/>
          <w:iCs/>
          <w:color w:val="000000" w:themeColor="text1"/>
          <w:sz w:val="24"/>
          <w:szCs w:val="24"/>
          <w:lang w:val="pt-PT"/>
        </w:rPr>
        <w:t xml:space="preserve"> poderão ser cedido a </w:t>
      </w:r>
      <w:r w:rsidR="00016882" w:rsidRPr="00C41B30">
        <w:rPr>
          <w:rFonts w:eastAsia="Arial"/>
          <w:iCs/>
          <w:color w:val="000000" w:themeColor="text1"/>
          <w:sz w:val="24"/>
          <w:szCs w:val="24"/>
          <w:lang w:val="pt-PT"/>
        </w:rPr>
        <w:t>médicos. Em caso de perda de informações por mal uso, o usuário é total responsável.</w:t>
      </w:r>
    </w:p>
    <w:p w14:paraId="04FE2100" w14:textId="77777777" w:rsidR="005F73B7" w:rsidRPr="00C41B30" w:rsidRDefault="005F73B7" w:rsidP="00143BC0">
      <w:pPr>
        <w:spacing w:line="360" w:lineRule="auto"/>
        <w:jc w:val="both"/>
        <w:rPr>
          <w:sz w:val="24"/>
          <w:szCs w:val="24"/>
        </w:rPr>
      </w:pPr>
    </w:p>
    <w:p w14:paraId="749ACA09" w14:textId="63F21BFD" w:rsidR="005F73B7" w:rsidRPr="00C41B30" w:rsidRDefault="005F73B7" w:rsidP="003D4E66">
      <w:pPr>
        <w:pStyle w:val="Ttulo3"/>
        <w:widowControl/>
        <w:numPr>
          <w:ilvl w:val="1"/>
          <w:numId w:val="8"/>
        </w:numPr>
        <w:spacing w:before="0" w:after="120" w:line="276" w:lineRule="auto"/>
        <w:jc w:val="both"/>
        <w:rPr>
          <w:rFonts w:ascii="Times New Roman" w:eastAsia="Tahoma" w:hAnsi="Times New Roman"/>
          <w:bCs/>
          <w:i w:val="0"/>
          <w:sz w:val="24"/>
          <w:szCs w:val="24"/>
        </w:rPr>
      </w:pPr>
      <w:bookmarkStart w:id="49" w:name="_Toc264988887"/>
      <w:bookmarkStart w:id="50" w:name="_Toc321726860"/>
      <w:bookmarkStart w:id="51" w:name="_Toc326073517"/>
      <w:bookmarkStart w:id="52" w:name="_Toc358291662"/>
      <w:r w:rsidRPr="00C41B30">
        <w:rPr>
          <w:rFonts w:ascii="Times New Roman" w:eastAsia="Tahoma" w:hAnsi="Times New Roman"/>
          <w:bCs/>
          <w:i w:val="0"/>
          <w:sz w:val="24"/>
          <w:szCs w:val="24"/>
        </w:rPr>
        <w:t>Linguagens de Programação</w:t>
      </w:r>
      <w:bookmarkEnd w:id="49"/>
      <w:bookmarkEnd w:id="50"/>
      <w:bookmarkEnd w:id="51"/>
      <w:bookmarkEnd w:id="52"/>
    </w:p>
    <w:p w14:paraId="198C5761" w14:textId="50C2F07D" w:rsidR="005F73B7" w:rsidRPr="00C41B30" w:rsidRDefault="00FF37A1" w:rsidP="43B2A31F">
      <w:pPr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rFonts w:eastAsia="Tahoma"/>
          <w:sz w:val="24"/>
          <w:szCs w:val="24"/>
        </w:rPr>
        <w:t>Python</w:t>
      </w:r>
    </w:p>
    <w:p w14:paraId="7D5DAC75" w14:textId="77777777" w:rsidR="005F73B7" w:rsidRPr="00C41B30" w:rsidRDefault="005F73B7" w:rsidP="00143BC0">
      <w:pPr>
        <w:spacing w:line="360" w:lineRule="auto"/>
        <w:jc w:val="both"/>
        <w:rPr>
          <w:sz w:val="24"/>
          <w:szCs w:val="24"/>
        </w:rPr>
      </w:pPr>
    </w:p>
    <w:p w14:paraId="7E2145AF" w14:textId="4082ED01" w:rsidR="005F73B7" w:rsidRPr="00C41B30" w:rsidRDefault="005F73B7" w:rsidP="003D4E66">
      <w:pPr>
        <w:pStyle w:val="Ttulo3"/>
        <w:widowControl/>
        <w:numPr>
          <w:ilvl w:val="1"/>
          <w:numId w:val="8"/>
        </w:numPr>
        <w:spacing w:before="0" w:after="120" w:line="276" w:lineRule="auto"/>
        <w:jc w:val="both"/>
        <w:rPr>
          <w:rFonts w:ascii="Times New Roman" w:eastAsia="Tahoma" w:hAnsi="Times New Roman"/>
          <w:bCs/>
          <w:i w:val="0"/>
          <w:sz w:val="24"/>
          <w:szCs w:val="24"/>
        </w:rPr>
      </w:pPr>
      <w:bookmarkStart w:id="53" w:name="_Toc264988888"/>
      <w:bookmarkStart w:id="54" w:name="_Toc321726861"/>
      <w:bookmarkStart w:id="55" w:name="_Toc326073518"/>
      <w:bookmarkStart w:id="56" w:name="_Toc358291663"/>
      <w:r w:rsidRPr="00C41B30">
        <w:rPr>
          <w:rFonts w:ascii="Times New Roman" w:eastAsia="Tahoma" w:hAnsi="Times New Roman"/>
          <w:bCs/>
          <w:i w:val="0"/>
          <w:sz w:val="24"/>
          <w:szCs w:val="24"/>
        </w:rPr>
        <w:t>Padrões de Desenvolvimento</w:t>
      </w:r>
      <w:bookmarkStart w:id="57" w:name="_Toc264988889"/>
      <w:bookmarkStart w:id="58" w:name="_Toc321726862"/>
      <w:bookmarkStart w:id="59" w:name="_Toc326073519"/>
      <w:bookmarkStart w:id="60" w:name="_Toc358291664"/>
      <w:bookmarkEnd w:id="53"/>
      <w:bookmarkEnd w:id="54"/>
      <w:bookmarkEnd w:id="55"/>
      <w:bookmarkEnd w:id="56"/>
    </w:p>
    <w:p w14:paraId="7594CDCB" w14:textId="4102A408" w:rsidR="00FF37A1" w:rsidRDefault="00FF37A1" w:rsidP="43B2A31F">
      <w:pPr>
        <w:spacing w:line="360" w:lineRule="auto"/>
        <w:ind w:left="709" w:firstLine="7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Python 3.6.1, Django 1.11.1, Postgresql 9.6.2, HTML5, JavaScript, CSS e</w:t>
      </w:r>
    </w:p>
    <w:p w14:paraId="581AC2AA" w14:textId="1D5B9848" w:rsidR="00FF37A1" w:rsidRPr="00C41B30" w:rsidRDefault="00FF37A1" w:rsidP="43B2A31F">
      <w:pPr>
        <w:spacing w:line="360" w:lineRule="auto"/>
        <w:ind w:left="709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Boostrap 4.</w:t>
      </w:r>
    </w:p>
    <w:p w14:paraId="24AA4D9F" w14:textId="77777777" w:rsidR="005F73B7" w:rsidRPr="00C41B30" w:rsidRDefault="005F73B7" w:rsidP="00143BC0">
      <w:pPr>
        <w:spacing w:line="360" w:lineRule="auto"/>
        <w:jc w:val="both"/>
        <w:rPr>
          <w:sz w:val="24"/>
          <w:szCs w:val="24"/>
        </w:rPr>
      </w:pPr>
    </w:p>
    <w:p w14:paraId="70D17DBD" w14:textId="77777777" w:rsidR="005F73B7" w:rsidRPr="00C41B30" w:rsidRDefault="2CD2D1F9" w:rsidP="003D4E66">
      <w:pPr>
        <w:pStyle w:val="Ttulo3"/>
        <w:widowControl/>
        <w:numPr>
          <w:ilvl w:val="1"/>
          <w:numId w:val="8"/>
        </w:numPr>
        <w:spacing w:before="0" w:after="120" w:line="276" w:lineRule="auto"/>
        <w:jc w:val="both"/>
        <w:rPr>
          <w:rFonts w:ascii="Times New Roman" w:eastAsia="Tahoma" w:hAnsi="Times New Roman"/>
          <w:bCs/>
          <w:i w:val="0"/>
          <w:sz w:val="24"/>
          <w:szCs w:val="24"/>
        </w:rPr>
      </w:pPr>
      <w:r w:rsidRPr="00C41B30">
        <w:rPr>
          <w:rFonts w:ascii="Times New Roman" w:eastAsia="Tahoma" w:hAnsi="Times New Roman"/>
          <w:bCs/>
          <w:i w:val="0"/>
          <w:sz w:val="24"/>
          <w:szCs w:val="24"/>
        </w:rPr>
        <w:t>Segurança</w:t>
      </w:r>
      <w:bookmarkEnd w:id="57"/>
      <w:bookmarkEnd w:id="58"/>
      <w:bookmarkEnd w:id="59"/>
      <w:bookmarkEnd w:id="60"/>
    </w:p>
    <w:p w14:paraId="317ABD66" w14:textId="2A5AFD50" w:rsidR="005F73B7" w:rsidRPr="00C41B30" w:rsidRDefault="009600BE" w:rsidP="43B2A31F">
      <w:pPr>
        <w:spacing w:line="360" w:lineRule="auto"/>
        <w:ind w:left="720" w:firstLine="720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Será feita a partir da validação dos dados do usuário.</w:t>
      </w:r>
    </w:p>
    <w:p w14:paraId="4B9DC07B" w14:textId="77777777" w:rsidR="000A46B5" w:rsidRPr="00C41B30" w:rsidRDefault="000A46B5" w:rsidP="43B2A31F">
      <w:pPr>
        <w:spacing w:line="360" w:lineRule="auto"/>
        <w:ind w:left="720" w:firstLine="720"/>
        <w:jc w:val="both"/>
        <w:rPr>
          <w:sz w:val="24"/>
          <w:szCs w:val="24"/>
        </w:rPr>
      </w:pPr>
    </w:p>
    <w:p w14:paraId="5F2DBBA8" w14:textId="2C9CEA16" w:rsidR="000A46B5" w:rsidRPr="00C41B30" w:rsidRDefault="00200A42" w:rsidP="000A46B5">
      <w:pPr>
        <w:pStyle w:val="PargrafodaLista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r w:rsidRPr="00C41B30">
        <w:rPr>
          <w:b/>
          <w:sz w:val="24"/>
          <w:szCs w:val="24"/>
        </w:rPr>
        <w:t>ESCOPO DA QUALIDADE.</w:t>
      </w:r>
    </w:p>
    <w:p w14:paraId="1ACD09B6" w14:textId="77777777" w:rsidR="00200A42" w:rsidRPr="00C41B30" w:rsidRDefault="00200A42" w:rsidP="00200A42">
      <w:pPr>
        <w:pStyle w:val="PargrafodaLista"/>
        <w:spacing w:line="276" w:lineRule="auto"/>
        <w:ind w:left="360"/>
        <w:jc w:val="both"/>
        <w:rPr>
          <w:b/>
          <w:sz w:val="24"/>
          <w:szCs w:val="24"/>
        </w:rPr>
      </w:pPr>
    </w:p>
    <w:p w14:paraId="07E2F397" w14:textId="2CB4DB9A" w:rsidR="000A46B5" w:rsidRPr="00C41B30" w:rsidRDefault="000A46B5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Desempenho:</w:t>
      </w:r>
    </w:p>
    <w:p w14:paraId="3183472C" w14:textId="71C0CF5B" w:rsidR="000A46B5" w:rsidRPr="00C41B30" w:rsidRDefault="008212A2" w:rsidP="000A46B5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Relativo às condições da rede</w:t>
      </w:r>
      <w:r w:rsidR="000A46B5" w:rsidRPr="00C41B30">
        <w:rPr>
          <w:sz w:val="24"/>
          <w:szCs w:val="24"/>
        </w:rPr>
        <w:t>.</w:t>
      </w:r>
    </w:p>
    <w:p w14:paraId="31597EA9" w14:textId="77777777" w:rsidR="000A46B5" w:rsidRPr="00C41B30" w:rsidRDefault="000A46B5" w:rsidP="000A46B5">
      <w:pPr>
        <w:pStyle w:val="PargrafodaLista"/>
        <w:spacing w:line="360" w:lineRule="auto"/>
        <w:ind w:left="1296"/>
        <w:jc w:val="both"/>
        <w:rPr>
          <w:sz w:val="24"/>
          <w:szCs w:val="24"/>
        </w:rPr>
      </w:pPr>
    </w:p>
    <w:p w14:paraId="376B5876" w14:textId="77777777" w:rsidR="00A47ECA" w:rsidRPr="00C41B30" w:rsidRDefault="000A46B5" w:rsidP="00A47ECA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lastRenderedPageBreak/>
        <w:t>Volume de utilização:</w:t>
      </w:r>
    </w:p>
    <w:p w14:paraId="688A2266" w14:textId="64C43E8F" w:rsidR="000A46B5" w:rsidRPr="00C41B30" w:rsidRDefault="00A47ECA" w:rsidP="00A47ECA">
      <w:pPr>
        <w:pStyle w:val="PargrafodaLista"/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Limitado ao servidor de hospedagem</w:t>
      </w:r>
      <w:r w:rsidR="000A46B5" w:rsidRPr="00C41B30">
        <w:rPr>
          <w:sz w:val="24"/>
          <w:szCs w:val="24"/>
        </w:rPr>
        <w:t>.</w:t>
      </w:r>
    </w:p>
    <w:p w14:paraId="28A88B48" w14:textId="113718AB" w:rsidR="000A46B5" w:rsidRPr="00C41B30" w:rsidRDefault="000A46B5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Disponibilidade:</w:t>
      </w:r>
    </w:p>
    <w:p w14:paraId="7D3EB997" w14:textId="77777777" w:rsidR="00200A42" w:rsidRPr="00C41B30" w:rsidRDefault="00200A42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O sistema estará disponível 24/7 horas por dia.</w:t>
      </w:r>
    </w:p>
    <w:p w14:paraId="3751F887" w14:textId="77777777" w:rsidR="00200A42" w:rsidRPr="00C41B30" w:rsidRDefault="00200A42" w:rsidP="00200A42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1C4F9047" w14:textId="77777777" w:rsidR="000A46B5" w:rsidRPr="00C41B30" w:rsidRDefault="000A46B5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Flexibilidade:</w:t>
      </w:r>
    </w:p>
    <w:p w14:paraId="39D806E0" w14:textId="12B24980" w:rsidR="00200A42" w:rsidRPr="00C41B30" w:rsidRDefault="008212A2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Não se aplica</w:t>
      </w:r>
      <w:r w:rsidR="00200A42" w:rsidRPr="00C41B30">
        <w:rPr>
          <w:sz w:val="24"/>
          <w:szCs w:val="24"/>
        </w:rPr>
        <w:t>.</w:t>
      </w:r>
    </w:p>
    <w:p w14:paraId="5EB829E2" w14:textId="77777777" w:rsidR="00200A42" w:rsidRPr="00C41B30" w:rsidRDefault="00200A42" w:rsidP="00200A42">
      <w:pPr>
        <w:spacing w:line="360" w:lineRule="auto"/>
        <w:jc w:val="both"/>
        <w:rPr>
          <w:sz w:val="24"/>
          <w:szCs w:val="24"/>
        </w:rPr>
      </w:pPr>
    </w:p>
    <w:p w14:paraId="4D63FEFC" w14:textId="335EBA60" w:rsidR="000A46B5" w:rsidRPr="00C41B30" w:rsidRDefault="000A46B5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Integridade/Segurança:</w:t>
      </w:r>
    </w:p>
    <w:p w14:paraId="5100A726" w14:textId="3CEB2B2D" w:rsidR="00200A42" w:rsidRPr="00C41B30" w:rsidRDefault="008212A2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Apenas os</w:t>
      </w:r>
      <w:r w:rsidR="00AA34D5" w:rsidRPr="00C41B30">
        <w:rPr>
          <w:sz w:val="24"/>
          <w:szCs w:val="24"/>
        </w:rPr>
        <w:t xml:space="preserve"> usuários </w:t>
      </w:r>
      <w:r w:rsidRPr="00C41B30">
        <w:rPr>
          <w:sz w:val="24"/>
          <w:szCs w:val="24"/>
        </w:rPr>
        <w:t xml:space="preserve">poderão ter acesso </w:t>
      </w:r>
      <w:r w:rsidR="00AA34D5" w:rsidRPr="00C41B30">
        <w:rPr>
          <w:sz w:val="24"/>
          <w:szCs w:val="24"/>
        </w:rPr>
        <w:t>a suas</w:t>
      </w:r>
      <w:r w:rsidRPr="00C41B30">
        <w:rPr>
          <w:sz w:val="24"/>
          <w:szCs w:val="24"/>
        </w:rPr>
        <w:t xml:space="preserve"> informações</w:t>
      </w:r>
      <w:r w:rsidR="00AA34D5" w:rsidRPr="00C41B30">
        <w:rPr>
          <w:sz w:val="24"/>
          <w:szCs w:val="24"/>
        </w:rPr>
        <w:t xml:space="preserve"> e, caso permita, os médicos</w:t>
      </w:r>
      <w:r w:rsidR="00200A42" w:rsidRPr="00C41B30">
        <w:rPr>
          <w:sz w:val="24"/>
          <w:szCs w:val="24"/>
        </w:rPr>
        <w:t>.</w:t>
      </w:r>
    </w:p>
    <w:p w14:paraId="5D729505" w14:textId="77777777" w:rsidR="00200A42" w:rsidRPr="00C41B30" w:rsidRDefault="00200A42" w:rsidP="00200A42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77DCC26F" w14:textId="433E2820" w:rsidR="000A46B5" w:rsidRPr="00C41B30" w:rsidRDefault="00200A42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Confiabilidade:</w:t>
      </w:r>
    </w:p>
    <w:p w14:paraId="17907C04" w14:textId="47617108" w:rsidR="00200A42" w:rsidRPr="00C41B30" w:rsidRDefault="00200A42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 xml:space="preserve">O sistema deverá garantir </w:t>
      </w:r>
      <w:r w:rsidR="00746F12" w:rsidRPr="00C41B30">
        <w:rPr>
          <w:sz w:val="24"/>
          <w:szCs w:val="24"/>
        </w:rPr>
        <w:t>100</w:t>
      </w:r>
      <w:r w:rsidRPr="00C41B30">
        <w:rPr>
          <w:sz w:val="24"/>
          <w:szCs w:val="24"/>
        </w:rPr>
        <w:t xml:space="preserve">% dos </w:t>
      </w:r>
      <w:r w:rsidR="008212A2" w:rsidRPr="00C41B30">
        <w:rPr>
          <w:sz w:val="24"/>
          <w:szCs w:val="24"/>
        </w:rPr>
        <w:t>dados</w:t>
      </w:r>
      <w:r w:rsidR="00746F12" w:rsidRPr="00C41B30">
        <w:rPr>
          <w:sz w:val="24"/>
          <w:szCs w:val="24"/>
        </w:rPr>
        <w:t xml:space="preserve"> registrado</w:t>
      </w:r>
      <w:r w:rsidRPr="00C41B30">
        <w:rPr>
          <w:sz w:val="24"/>
          <w:szCs w:val="24"/>
        </w:rPr>
        <w:t>s pelos os usuários.</w:t>
      </w:r>
    </w:p>
    <w:p w14:paraId="0FCBC6A6" w14:textId="77777777" w:rsidR="00200A42" w:rsidRPr="00C41B30" w:rsidRDefault="00200A42" w:rsidP="00200A42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C974BA8" w14:textId="147DD560" w:rsidR="00200A42" w:rsidRPr="00C41B30" w:rsidRDefault="00200A42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Robustez:</w:t>
      </w:r>
    </w:p>
    <w:p w14:paraId="141FEF04" w14:textId="46257FED" w:rsidR="00200A42" w:rsidRPr="00C41B30" w:rsidRDefault="00353464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Não se aplica</w:t>
      </w:r>
      <w:r w:rsidR="00200A42" w:rsidRPr="00C41B30">
        <w:rPr>
          <w:sz w:val="24"/>
          <w:szCs w:val="24"/>
        </w:rPr>
        <w:t>.</w:t>
      </w:r>
    </w:p>
    <w:p w14:paraId="2A0C68E3" w14:textId="77777777" w:rsidR="00200A42" w:rsidRPr="00C41B30" w:rsidRDefault="00200A42" w:rsidP="00200A42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42962107" w14:textId="775A0DB3" w:rsidR="00200A42" w:rsidRPr="00C41B30" w:rsidRDefault="00200A42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Tolerância a falhas:</w:t>
      </w:r>
    </w:p>
    <w:p w14:paraId="69B1AA0C" w14:textId="0D776212" w:rsidR="00200A42" w:rsidRPr="00C41B30" w:rsidRDefault="00200A42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 xml:space="preserve">Sistema deverá </w:t>
      </w:r>
      <w:r w:rsidR="00A96058" w:rsidRPr="00C41B30">
        <w:rPr>
          <w:sz w:val="24"/>
          <w:szCs w:val="24"/>
        </w:rPr>
        <w:t>manter um log de acesso.</w:t>
      </w:r>
    </w:p>
    <w:p w14:paraId="392087BC" w14:textId="77777777" w:rsidR="00200A42" w:rsidRPr="00C41B30" w:rsidRDefault="00200A42" w:rsidP="00200A42">
      <w:pPr>
        <w:spacing w:line="360" w:lineRule="auto"/>
        <w:jc w:val="both"/>
        <w:rPr>
          <w:sz w:val="24"/>
          <w:szCs w:val="24"/>
        </w:rPr>
      </w:pPr>
    </w:p>
    <w:p w14:paraId="3A6F7075" w14:textId="469F8002" w:rsidR="00200A42" w:rsidRPr="00C41B30" w:rsidRDefault="00200A42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Usabilidade:</w:t>
      </w:r>
    </w:p>
    <w:p w14:paraId="2FCE045F" w14:textId="77777777" w:rsidR="00F96688" w:rsidRPr="00C41B30" w:rsidRDefault="00831A13" w:rsidP="00F96688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 xml:space="preserve">O sistema deverá </w:t>
      </w:r>
      <w:r w:rsidR="00F96688" w:rsidRPr="00C41B30">
        <w:rPr>
          <w:sz w:val="24"/>
          <w:szCs w:val="24"/>
        </w:rPr>
        <w:t>possuir navegação intuitiva para qualquer tipo de usuário.</w:t>
      </w:r>
    </w:p>
    <w:p w14:paraId="0F3AB512" w14:textId="113EC310" w:rsidR="00200A42" w:rsidRPr="00C41B30" w:rsidRDefault="00F96688" w:rsidP="00F96688">
      <w:pPr>
        <w:spacing w:line="360" w:lineRule="auto"/>
        <w:ind w:left="936"/>
        <w:jc w:val="both"/>
        <w:rPr>
          <w:sz w:val="24"/>
          <w:szCs w:val="24"/>
        </w:rPr>
      </w:pPr>
      <w:r w:rsidRPr="00C41B30">
        <w:rPr>
          <w:sz w:val="24"/>
          <w:szCs w:val="24"/>
        </w:rPr>
        <w:t xml:space="preserve"> </w:t>
      </w:r>
    </w:p>
    <w:p w14:paraId="54CC8F3A" w14:textId="168E02C2" w:rsidR="00200A42" w:rsidRPr="00C41B30" w:rsidRDefault="00200A42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Tipo de interface desejada:</w:t>
      </w:r>
    </w:p>
    <w:p w14:paraId="32518ADB" w14:textId="77777777" w:rsidR="00200A42" w:rsidRPr="00C41B30" w:rsidRDefault="00200A42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O sistema deverá ser acessado completamente via browser HTTP/HTML.</w:t>
      </w:r>
    </w:p>
    <w:p w14:paraId="307AC5CD" w14:textId="77777777" w:rsidR="00200A42" w:rsidRPr="00C41B30" w:rsidRDefault="00200A42" w:rsidP="00200A42">
      <w:pPr>
        <w:spacing w:line="360" w:lineRule="auto"/>
        <w:jc w:val="both"/>
        <w:rPr>
          <w:sz w:val="24"/>
          <w:szCs w:val="24"/>
        </w:rPr>
      </w:pPr>
    </w:p>
    <w:p w14:paraId="6FFEA1B1" w14:textId="764E5CFB" w:rsidR="00200A42" w:rsidRPr="00C41B30" w:rsidRDefault="00200A42" w:rsidP="000A46B5">
      <w:pPr>
        <w:pStyle w:val="PargrafodaLista"/>
        <w:numPr>
          <w:ilvl w:val="1"/>
          <w:numId w:val="8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Documentação necessária:</w:t>
      </w:r>
    </w:p>
    <w:p w14:paraId="76E33A47" w14:textId="2E3FBF3D" w:rsidR="00200A42" w:rsidRPr="00C41B30" w:rsidRDefault="00831A13" w:rsidP="00200A42">
      <w:pPr>
        <w:pStyle w:val="PargrafodaLista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Não se aplica</w:t>
      </w:r>
      <w:r w:rsidR="00200A42" w:rsidRPr="00C41B30">
        <w:rPr>
          <w:sz w:val="24"/>
          <w:szCs w:val="24"/>
        </w:rPr>
        <w:t>.</w:t>
      </w:r>
    </w:p>
    <w:p w14:paraId="2D84553D" w14:textId="77777777" w:rsidR="000A46B5" w:rsidRPr="00C41B30" w:rsidRDefault="000A46B5" w:rsidP="000A46B5">
      <w:pPr>
        <w:pStyle w:val="PargrafodaLista"/>
        <w:spacing w:line="360" w:lineRule="auto"/>
        <w:jc w:val="both"/>
        <w:rPr>
          <w:sz w:val="24"/>
          <w:szCs w:val="24"/>
        </w:rPr>
      </w:pPr>
    </w:p>
    <w:p w14:paraId="2F1E1AB4" w14:textId="77777777" w:rsidR="000A46B5" w:rsidRPr="00C41B30" w:rsidRDefault="000A46B5" w:rsidP="000A46B5">
      <w:pPr>
        <w:pStyle w:val="PargrafodaLista"/>
        <w:keepNext/>
        <w:numPr>
          <w:ilvl w:val="0"/>
          <w:numId w:val="25"/>
        </w:numPr>
        <w:spacing w:before="120" w:after="60"/>
        <w:contextualSpacing w:val="0"/>
        <w:outlineLvl w:val="2"/>
        <w:rPr>
          <w:i/>
          <w:vanish/>
          <w:sz w:val="24"/>
          <w:szCs w:val="24"/>
        </w:rPr>
      </w:pPr>
    </w:p>
    <w:p w14:paraId="30F34289" w14:textId="77777777" w:rsidR="000A46B5" w:rsidRPr="00C41B30" w:rsidRDefault="000A46B5" w:rsidP="000A46B5">
      <w:pPr>
        <w:pStyle w:val="PargrafodaLista"/>
        <w:keepNext/>
        <w:numPr>
          <w:ilvl w:val="0"/>
          <w:numId w:val="25"/>
        </w:numPr>
        <w:spacing w:before="120" w:after="60"/>
        <w:contextualSpacing w:val="0"/>
        <w:outlineLvl w:val="2"/>
        <w:rPr>
          <w:i/>
          <w:vanish/>
          <w:sz w:val="24"/>
          <w:szCs w:val="24"/>
        </w:rPr>
      </w:pPr>
    </w:p>
    <w:p w14:paraId="7F4C3EC2" w14:textId="77777777" w:rsidR="000A46B5" w:rsidRPr="00C41B30" w:rsidRDefault="000A46B5" w:rsidP="000A46B5">
      <w:pPr>
        <w:pStyle w:val="PargrafodaLista"/>
        <w:keepNext/>
        <w:numPr>
          <w:ilvl w:val="0"/>
          <w:numId w:val="25"/>
        </w:numPr>
        <w:spacing w:before="120" w:after="60"/>
        <w:contextualSpacing w:val="0"/>
        <w:outlineLvl w:val="2"/>
        <w:rPr>
          <w:i/>
          <w:vanish/>
          <w:sz w:val="24"/>
          <w:szCs w:val="24"/>
        </w:rPr>
      </w:pPr>
    </w:p>
    <w:p w14:paraId="2B109323" w14:textId="77777777" w:rsidR="000A46B5" w:rsidRPr="00C41B30" w:rsidRDefault="000A46B5" w:rsidP="000A46B5">
      <w:pPr>
        <w:pStyle w:val="PargrafodaLista"/>
        <w:keepNext/>
        <w:numPr>
          <w:ilvl w:val="1"/>
          <w:numId w:val="25"/>
        </w:numPr>
        <w:spacing w:before="120" w:after="60"/>
        <w:contextualSpacing w:val="0"/>
        <w:outlineLvl w:val="2"/>
        <w:rPr>
          <w:i/>
          <w:vanish/>
          <w:sz w:val="24"/>
          <w:szCs w:val="24"/>
        </w:rPr>
      </w:pPr>
    </w:p>
    <w:p w14:paraId="4873A5A5" w14:textId="77777777" w:rsidR="000A46B5" w:rsidRPr="00C41B30" w:rsidRDefault="000A46B5" w:rsidP="000A46B5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14:paraId="0C523B2B" w14:textId="77777777" w:rsidR="000A46B5" w:rsidRPr="00C41B30" w:rsidRDefault="000A46B5" w:rsidP="000A46B5">
      <w:pPr>
        <w:pStyle w:val="PargrafodaLista"/>
        <w:spacing w:line="360" w:lineRule="auto"/>
        <w:ind w:left="360"/>
        <w:jc w:val="both"/>
        <w:rPr>
          <w:sz w:val="24"/>
          <w:szCs w:val="24"/>
        </w:rPr>
      </w:pPr>
    </w:p>
    <w:p w14:paraId="7E90E798" w14:textId="34FD160B" w:rsidR="00806F84" w:rsidRPr="00C41B30" w:rsidRDefault="00D972A2" w:rsidP="000A46B5">
      <w:pPr>
        <w:pStyle w:val="Ttulo1"/>
        <w:numPr>
          <w:ilvl w:val="0"/>
          <w:numId w:val="28"/>
        </w:numPr>
        <w:spacing w:line="276" w:lineRule="auto"/>
        <w:jc w:val="both"/>
        <w:rPr>
          <w:rFonts w:ascii="Times New Roman" w:eastAsia="Tahoma" w:hAnsi="Times New Roman"/>
          <w:szCs w:val="24"/>
        </w:rPr>
      </w:pPr>
      <w:bookmarkStart w:id="61" w:name="_Toc436203407"/>
      <w:bookmarkStart w:id="62" w:name="_Toc452813601"/>
      <w:bookmarkStart w:id="63" w:name="_Toc369183231"/>
      <w:r w:rsidRPr="00C41B30">
        <w:rPr>
          <w:rFonts w:ascii="Times New Roman" w:eastAsia="Tahoma" w:hAnsi="Times New Roman"/>
          <w:szCs w:val="24"/>
        </w:rPr>
        <w:t xml:space="preserve">PRECEDÊNCIA E </w:t>
      </w:r>
      <w:bookmarkEnd w:id="61"/>
      <w:bookmarkEnd w:id="62"/>
      <w:r w:rsidRPr="00C41B30">
        <w:rPr>
          <w:rFonts w:ascii="Times New Roman" w:eastAsia="Tahoma" w:hAnsi="Times New Roman"/>
          <w:szCs w:val="24"/>
        </w:rPr>
        <w:t>PRIORIDADE</w:t>
      </w:r>
      <w:bookmarkEnd w:id="63"/>
    </w:p>
    <w:p w14:paraId="7E095B88" w14:textId="77777777" w:rsidR="00200A42" w:rsidRPr="00C41B30" w:rsidRDefault="00200A42" w:rsidP="00200A42">
      <w:pPr>
        <w:rPr>
          <w:rFonts w:eastAsia="Tahoma"/>
          <w:sz w:val="24"/>
          <w:szCs w:val="24"/>
        </w:rPr>
      </w:pPr>
    </w:p>
    <w:p w14:paraId="1C62A728" w14:textId="78891F87" w:rsidR="004A5C91" w:rsidRPr="00C41B30" w:rsidRDefault="007C1943" w:rsidP="007C1943">
      <w:pPr>
        <w:pStyle w:val="Ttulo2"/>
        <w:rPr>
          <w:rFonts w:ascii="Times New Roman" w:eastAsia="Tahoma" w:hAnsi="Times New Roman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>Consultar prontuário</w:t>
      </w:r>
    </w:p>
    <w:p w14:paraId="65F82B82" w14:textId="2D3A83EC" w:rsidR="00806F84" w:rsidRPr="00C41B30" w:rsidRDefault="007C1943" w:rsidP="00B571FC">
      <w:pPr>
        <w:pStyle w:val="Ttulo2"/>
        <w:rPr>
          <w:rFonts w:ascii="Times New Roman" w:eastAsia="Tahoma" w:hAnsi="Times New Roman"/>
          <w:b w:val="0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>Manter log</w:t>
      </w:r>
    </w:p>
    <w:p w14:paraId="1224749E" w14:textId="53F6E7C6" w:rsidR="00E220F5" w:rsidRPr="00C41B30" w:rsidRDefault="004A5C91" w:rsidP="00B571FC">
      <w:pPr>
        <w:pStyle w:val="Ttulo2"/>
        <w:rPr>
          <w:rFonts w:ascii="Times New Roman" w:eastAsia="Arial" w:hAnsi="Times New Roman"/>
          <w:b w:val="0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>Efetuar login</w:t>
      </w:r>
    </w:p>
    <w:p w14:paraId="289C235F" w14:textId="4B46D229" w:rsidR="00E220F5" w:rsidRPr="00C41B30" w:rsidRDefault="5B6D3637" w:rsidP="00E220F5">
      <w:pPr>
        <w:pStyle w:val="Ttulo2"/>
        <w:rPr>
          <w:rFonts w:ascii="Times New Roman" w:eastAsia="Arial" w:hAnsi="Times New Roman"/>
          <w:b w:val="0"/>
          <w:sz w:val="24"/>
          <w:szCs w:val="24"/>
        </w:rPr>
      </w:pPr>
      <w:r w:rsidRPr="00C41B30">
        <w:rPr>
          <w:rFonts w:ascii="Times New Roman" w:eastAsia="Arial" w:hAnsi="Times New Roman"/>
          <w:b w:val="0"/>
          <w:sz w:val="24"/>
          <w:szCs w:val="24"/>
        </w:rPr>
        <w:t>R</w:t>
      </w:r>
      <w:r w:rsidR="00E31B1A" w:rsidRPr="00C41B30">
        <w:rPr>
          <w:rFonts w:ascii="Times New Roman" w:eastAsia="Arial" w:hAnsi="Times New Roman"/>
          <w:b w:val="0"/>
          <w:sz w:val="24"/>
          <w:szCs w:val="24"/>
        </w:rPr>
        <w:t>ecuperar s</w:t>
      </w:r>
      <w:r w:rsidRPr="00C41B30">
        <w:rPr>
          <w:rFonts w:ascii="Times New Roman" w:eastAsia="Arial" w:hAnsi="Times New Roman"/>
          <w:b w:val="0"/>
          <w:sz w:val="24"/>
          <w:szCs w:val="24"/>
        </w:rPr>
        <w:t>enha</w:t>
      </w:r>
    </w:p>
    <w:p w14:paraId="2F731440" w14:textId="77777777" w:rsidR="001C6874" w:rsidRPr="00C41B30" w:rsidRDefault="001C6874" w:rsidP="001C6874">
      <w:pPr>
        <w:pStyle w:val="Corpodetexto"/>
        <w:spacing w:line="360" w:lineRule="auto"/>
        <w:ind w:left="900"/>
        <w:jc w:val="both"/>
        <w:rPr>
          <w:sz w:val="24"/>
          <w:szCs w:val="24"/>
        </w:rPr>
      </w:pPr>
    </w:p>
    <w:p w14:paraId="46E1D4BC" w14:textId="21ACC0CA" w:rsidR="003B01DB" w:rsidRPr="00C41B30" w:rsidRDefault="003D4E66" w:rsidP="003B01DB">
      <w:pPr>
        <w:pStyle w:val="Ttulo1"/>
        <w:spacing w:line="276" w:lineRule="auto"/>
        <w:ind w:left="720" w:hanging="720"/>
        <w:jc w:val="both"/>
        <w:rPr>
          <w:rFonts w:ascii="Times New Roman" w:eastAsia="Tahoma" w:hAnsi="Times New Roman"/>
          <w:szCs w:val="24"/>
        </w:rPr>
      </w:pPr>
      <w:bookmarkStart w:id="64" w:name="_Toc369183232"/>
      <w:r w:rsidRPr="00C41B30">
        <w:rPr>
          <w:rFonts w:ascii="Times New Roman" w:eastAsia="Tahoma" w:hAnsi="Times New Roman"/>
          <w:szCs w:val="24"/>
        </w:rPr>
        <w:t>OUTROS REQUISITOS DO PRODUTO</w:t>
      </w:r>
      <w:bookmarkEnd w:id="64"/>
      <w:r w:rsidRPr="00C41B30">
        <w:rPr>
          <w:rFonts w:ascii="Times New Roman" w:eastAsia="Tahoma" w:hAnsi="Times New Roman"/>
          <w:szCs w:val="24"/>
        </w:rPr>
        <w:t xml:space="preserve"> (REQUISITOS NÃO FUNCIONAIS)</w:t>
      </w:r>
    </w:p>
    <w:p w14:paraId="75768540" w14:textId="77777777" w:rsidR="00056B4E" w:rsidRPr="00C41B30" w:rsidRDefault="00056B4E" w:rsidP="00056B4E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  <w:bookmarkStart w:id="65" w:name="_Toc369183233"/>
    </w:p>
    <w:p w14:paraId="49F5E5C9" w14:textId="07870FD3" w:rsidR="005F73B7" w:rsidRPr="00C41B30" w:rsidRDefault="43B2A31F" w:rsidP="00056B4E">
      <w:pPr>
        <w:pStyle w:val="Ttulo2"/>
        <w:spacing w:line="276" w:lineRule="auto"/>
        <w:ind w:left="720" w:hanging="720"/>
        <w:jc w:val="both"/>
        <w:rPr>
          <w:rFonts w:ascii="Times New Roman" w:eastAsia="Times New Roman,Tahoma" w:hAnsi="Times New Roman"/>
          <w:b w:val="0"/>
          <w:sz w:val="24"/>
          <w:szCs w:val="24"/>
        </w:rPr>
      </w:pPr>
      <w:r w:rsidRPr="00C41B30">
        <w:rPr>
          <w:rFonts w:ascii="Times New Roman" w:eastAsia="Times New Roman,Tahoma" w:hAnsi="Times New Roman"/>
          <w:b w:val="0"/>
          <w:sz w:val="24"/>
          <w:szCs w:val="24"/>
        </w:rPr>
        <w:t>Padrões Aplicáveis</w:t>
      </w:r>
      <w:bookmarkEnd w:id="65"/>
    </w:p>
    <w:p w14:paraId="7BA532C5" w14:textId="133AE883" w:rsidR="43B2A31F" w:rsidRPr="00C41B30" w:rsidRDefault="43B2A31F" w:rsidP="00056B4E">
      <w:pPr>
        <w:spacing w:line="360" w:lineRule="auto"/>
        <w:ind w:firstLine="720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O sistema deverá apresentar níveis de compatibilidade co</w:t>
      </w:r>
      <w:r w:rsidR="00814C96" w:rsidRPr="00C41B30">
        <w:rPr>
          <w:sz w:val="24"/>
          <w:szCs w:val="24"/>
        </w:rPr>
        <w:t xml:space="preserve">m os padrões da Web existentes </w:t>
      </w:r>
      <w:r w:rsidRPr="00C41B30">
        <w:rPr>
          <w:sz w:val="24"/>
          <w:szCs w:val="24"/>
        </w:rPr>
        <w:t xml:space="preserve">e com os padrões de comunicações (TCP/IP, ISDN). Deverá apresentar padrões de conformidade com </w:t>
      </w:r>
      <w:r w:rsidR="004A5C91" w:rsidRPr="00C41B30">
        <w:rPr>
          <w:sz w:val="24"/>
          <w:szCs w:val="24"/>
        </w:rPr>
        <w:t xml:space="preserve">qualquer </w:t>
      </w:r>
      <w:r w:rsidRPr="00C41B30">
        <w:rPr>
          <w:sz w:val="24"/>
          <w:szCs w:val="24"/>
        </w:rPr>
        <w:t>plata</w:t>
      </w:r>
      <w:r w:rsidR="004A5C91" w:rsidRPr="00C41B30">
        <w:rPr>
          <w:sz w:val="24"/>
          <w:szCs w:val="24"/>
        </w:rPr>
        <w:t>forma que tenha acesso à web</w:t>
      </w:r>
      <w:r w:rsidRPr="00C41B30">
        <w:rPr>
          <w:sz w:val="24"/>
          <w:szCs w:val="24"/>
        </w:rPr>
        <w:t xml:space="preserve">.  </w:t>
      </w:r>
    </w:p>
    <w:p w14:paraId="76531CC8" w14:textId="77777777" w:rsidR="003D4E66" w:rsidRPr="00C41B30" w:rsidRDefault="003D4E66" w:rsidP="003D4E66">
      <w:pPr>
        <w:pStyle w:val="Corpodetexto"/>
        <w:rPr>
          <w:sz w:val="24"/>
          <w:szCs w:val="24"/>
          <w:lang w:val="pt-PT"/>
        </w:rPr>
      </w:pPr>
    </w:p>
    <w:p w14:paraId="48B1430E" w14:textId="4B9AF514" w:rsidR="005F73B7" w:rsidRPr="00C41B30" w:rsidRDefault="005F73B7" w:rsidP="007D4C1E">
      <w:pPr>
        <w:pStyle w:val="Ttulo2"/>
        <w:spacing w:line="360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66" w:name="_Toc369183234"/>
      <w:r w:rsidRPr="00C41B30">
        <w:rPr>
          <w:rFonts w:ascii="Times New Roman" w:eastAsia="Tahoma" w:hAnsi="Times New Roman"/>
          <w:b w:val="0"/>
          <w:sz w:val="24"/>
          <w:szCs w:val="24"/>
        </w:rPr>
        <w:t>Requisitos de Sistema</w:t>
      </w:r>
      <w:bookmarkEnd w:id="66"/>
      <w:r w:rsidR="007D4C1E" w:rsidRPr="00C41B30">
        <w:rPr>
          <w:rFonts w:ascii="Times New Roman" w:eastAsia="Tahoma" w:hAnsi="Times New Roman"/>
          <w:b w:val="0"/>
          <w:sz w:val="24"/>
          <w:szCs w:val="24"/>
        </w:rPr>
        <w:t>:</w:t>
      </w:r>
    </w:p>
    <w:p w14:paraId="34DA9EBD" w14:textId="77777777" w:rsidR="007D4C1E" w:rsidRPr="00C41B30" w:rsidRDefault="007D4C1E" w:rsidP="007D4C1E">
      <w:pPr>
        <w:pStyle w:val="Ttulo3"/>
        <w:spacing w:line="360" w:lineRule="auto"/>
        <w:jc w:val="both"/>
        <w:rPr>
          <w:rFonts w:ascii="Times New Roman" w:eastAsia="Tahoma" w:hAnsi="Times New Roman"/>
          <w:sz w:val="24"/>
          <w:szCs w:val="24"/>
        </w:rPr>
      </w:pPr>
      <w:r w:rsidRPr="00C41B30">
        <w:rPr>
          <w:rFonts w:ascii="Times New Roman" w:eastAsia="Tahoma" w:hAnsi="Times New Roman"/>
          <w:sz w:val="24"/>
          <w:szCs w:val="24"/>
        </w:rPr>
        <w:t xml:space="preserve"> </w:t>
      </w:r>
      <w:r w:rsidR="5B6D3637" w:rsidRPr="00C41B30">
        <w:rPr>
          <w:rFonts w:ascii="Times New Roman" w:eastAsia="Arial" w:hAnsi="Times New Roman"/>
          <w:sz w:val="24"/>
          <w:szCs w:val="24"/>
        </w:rPr>
        <w:t>Deverá ser desenvolvido para web</w:t>
      </w:r>
      <w:r w:rsidR="001C6874" w:rsidRPr="00C41B30">
        <w:rPr>
          <w:rFonts w:ascii="Times New Roman" w:eastAsia="Arial" w:hAnsi="Times New Roman"/>
          <w:sz w:val="24"/>
          <w:szCs w:val="24"/>
        </w:rPr>
        <w:t>.</w:t>
      </w:r>
    </w:p>
    <w:p w14:paraId="5222E14A" w14:textId="1CFD5CD8" w:rsidR="007D4C1E" w:rsidRPr="00C41B30" w:rsidRDefault="004A5C91" w:rsidP="007D4C1E">
      <w:pPr>
        <w:pStyle w:val="Ttulo3"/>
        <w:spacing w:line="360" w:lineRule="auto"/>
        <w:jc w:val="both"/>
        <w:rPr>
          <w:rFonts w:ascii="Times New Roman" w:eastAsia="Tahoma" w:hAnsi="Times New Roman"/>
          <w:sz w:val="24"/>
          <w:szCs w:val="24"/>
        </w:rPr>
      </w:pPr>
      <w:r w:rsidRPr="00C41B30">
        <w:rPr>
          <w:rFonts w:ascii="Times New Roman" w:eastAsia="Arial" w:hAnsi="Times New Roman"/>
          <w:sz w:val="24"/>
          <w:szCs w:val="24"/>
        </w:rPr>
        <w:t>Disponibilidade 24/</w:t>
      </w:r>
      <w:r w:rsidR="5B6D3637" w:rsidRPr="00C41B30">
        <w:rPr>
          <w:rFonts w:ascii="Times New Roman" w:eastAsia="Arial" w:hAnsi="Times New Roman"/>
          <w:sz w:val="24"/>
          <w:szCs w:val="24"/>
        </w:rPr>
        <w:t>7</w:t>
      </w:r>
      <w:r w:rsidR="001C6874" w:rsidRPr="00C41B30">
        <w:rPr>
          <w:rFonts w:ascii="Times New Roman" w:eastAsia="Arial" w:hAnsi="Times New Roman"/>
          <w:sz w:val="24"/>
          <w:szCs w:val="24"/>
        </w:rPr>
        <w:t>.</w:t>
      </w:r>
    </w:p>
    <w:p w14:paraId="1C8F1177" w14:textId="1F29C0AE" w:rsidR="5B6D3637" w:rsidRPr="00C41B30" w:rsidRDefault="5B6D3637" w:rsidP="007D4C1E">
      <w:pPr>
        <w:pStyle w:val="Ttulo3"/>
        <w:spacing w:line="360" w:lineRule="auto"/>
        <w:jc w:val="both"/>
        <w:rPr>
          <w:rFonts w:ascii="Times New Roman" w:eastAsia="Tahoma" w:hAnsi="Times New Roman"/>
          <w:sz w:val="24"/>
          <w:szCs w:val="24"/>
        </w:rPr>
      </w:pPr>
      <w:r w:rsidRPr="00C41B30">
        <w:rPr>
          <w:rFonts w:ascii="Times New Roman" w:eastAsia="Arial" w:hAnsi="Times New Roman"/>
          <w:sz w:val="24"/>
          <w:szCs w:val="24"/>
        </w:rPr>
        <w:t>Browsers</w:t>
      </w:r>
      <w:r w:rsidR="001C6874" w:rsidRPr="00C41B30">
        <w:rPr>
          <w:rFonts w:ascii="Times New Roman" w:eastAsia="Arial" w:hAnsi="Times New Roman"/>
          <w:sz w:val="24"/>
          <w:szCs w:val="24"/>
        </w:rPr>
        <w:t>:</w:t>
      </w:r>
    </w:p>
    <w:p w14:paraId="32850BC8" w14:textId="59D55965" w:rsidR="5B6D3637" w:rsidRPr="00C41B30" w:rsidRDefault="5B6D3637" w:rsidP="007D4C1E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C41B30">
        <w:rPr>
          <w:rFonts w:eastAsia="Arial"/>
          <w:sz w:val="24"/>
          <w:szCs w:val="24"/>
        </w:rPr>
        <w:t xml:space="preserve">Chrome </w:t>
      </w:r>
      <w:r w:rsidR="00C1788C" w:rsidRPr="00C41B30">
        <w:rPr>
          <w:rFonts w:eastAsia="Arial"/>
          <w:sz w:val="24"/>
          <w:szCs w:val="24"/>
        </w:rPr>
        <w:t>58.0.3029.81</w:t>
      </w:r>
      <w:r w:rsidRPr="00C41B30">
        <w:rPr>
          <w:rFonts w:eastAsia="Arial"/>
          <w:sz w:val="24"/>
          <w:szCs w:val="24"/>
        </w:rPr>
        <w:t xml:space="preserve"> ou superior</w:t>
      </w:r>
    </w:p>
    <w:p w14:paraId="7BEE5FF2" w14:textId="2E07F40F" w:rsidR="5B6D3637" w:rsidRPr="00C41B30" w:rsidRDefault="5B6D3637" w:rsidP="007D4C1E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C41B30">
        <w:rPr>
          <w:rFonts w:eastAsia="Arial"/>
          <w:sz w:val="24"/>
          <w:szCs w:val="24"/>
        </w:rPr>
        <w:t>Safari 5 ou superior</w:t>
      </w:r>
    </w:p>
    <w:p w14:paraId="4180E523" w14:textId="28513F52" w:rsidR="5B6D3637" w:rsidRPr="00C41B30" w:rsidRDefault="5B6D3637" w:rsidP="007D4C1E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C41B30">
        <w:rPr>
          <w:rFonts w:eastAsia="Arial"/>
          <w:sz w:val="24"/>
          <w:szCs w:val="24"/>
        </w:rPr>
        <w:t xml:space="preserve">Firefox </w:t>
      </w:r>
      <w:r w:rsidR="00C1788C" w:rsidRPr="00C41B30">
        <w:rPr>
          <w:rFonts w:eastAsia="Arial"/>
          <w:sz w:val="24"/>
          <w:szCs w:val="24"/>
        </w:rPr>
        <w:t xml:space="preserve">53 </w:t>
      </w:r>
      <w:r w:rsidRPr="00C41B30">
        <w:rPr>
          <w:rFonts w:eastAsia="Arial"/>
          <w:sz w:val="24"/>
          <w:szCs w:val="24"/>
        </w:rPr>
        <w:t>ou superior</w:t>
      </w:r>
    </w:p>
    <w:p w14:paraId="53D5D04B" w14:textId="1B95EB50" w:rsidR="5B6D3637" w:rsidRPr="00C41B30" w:rsidRDefault="5B6D3637" w:rsidP="007D4C1E">
      <w:pPr>
        <w:pStyle w:val="PargrafodaLista"/>
        <w:numPr>
          <w:ilvl w:val="0"/>
          <w:numId w:val="26"/>
        </w:numPr>
        <w:spacing w:line="360" w:lineRule="auto"/>
        <w:jc w:val="both"/>
        <w:rPr>
          <w:sz w:val="24"/>
          <w:szCs w:val="24"/>
        </w:rPr>
      </w:pPr>
      <w:r w:rsidRPr="00C41B30">
        <w:rPr>
          <w:rFonts w:eastAsia="Arial"/>
          <w:sz w:val="24"/>
          <w:szCs w:val="24"/>
        </w:rPr>
        <w:t>Microsoft Edge</w:t>
      </w:r>
    </w:p>
    <w:p w14:paraId="54D5C34E" w14:textId="1580DBA6" w:rsidR="5B6D3637" w:rsidRPr="00C41B30" w:rsidRDefault="007D4C1E" w:rsidP="009844C4">
      <w:pPr>
        <w:pStyle w:val="Ttulo3"/>
        <w:rPr>
          <w:rFonts w:ascii="Times New Roman" w:hAnsi="Times New Roman"/>
          <w:i w:val="0"/>
          <w:sz w:val="24"/>
          <w:szCs w:val="24"/>
        </w:rPr>
      </w:pPr>
      <w:r w:rsidRPr="00C41B30">
        <w:rPr>
          <w:rFonts w:ascii="Times New Roman" w:eastAsia="Arial" w:hAnsi="Times New Roman"/>
          <w:i w:val="0"/>
          <w:sz w:val="24"/>
          <w:szCs w:val="24"/>
        </w:rPr>
        <w:t xml:space="preserve">O sistema operacional </w:t>
      </w:r>
      <w:r w:rsidR="5B6D3637" w:rsidRPr="00C41B30">
        <w:rPr>
          <w:rFonts w:ascii="Times New Roman" w:eastAsia="Arial" w:hAnsi="Times New Roman"/>
          <w:i w:val="0"/>
          <w:sz w:val="24"/>
          <w:szCs w:val="24"/>
        </w:rPr>
        <w:t>a ser utilizado como servidor de aplicação deverá ser Windows Server ou Linux</w:t>
      </w:r>
    </w:p>
    <w:p w14:paraId="4FAC2718" w14:textId="65A771F9" w:rsidR="005F73B7" w:rsidRPr="00C41B30" w:rsidRDefault="005F73B7" w:rsidP="00143BC0">
      <w:pPr>
        <w:pStyle w:val="Corpodetexto"/>
        <w:spacing w:line="360" w:lineRule="auto"/>
        <w:ind w:left="0"/>
        <w:jc w:val="both"/>
        <w:rPr>
          <w:sz w:val="24"/>
          <w:szCs w:val="24"/>
        </w:rPr>
      </w:pPr>
      <w:bookmarkStart w:id="67" w:name="_Toc346297793"/>
    </w:p>
    <w:p w14:paraId="0B66366C" w14:textId="0CBFF5F1" w:rsidR="005F73B7" w:rsidRPr="00C41B30" w:rsidRDefault="005F73B7" w:rsidP="003D4E66">
      <w:pPr>
        <w:pStyle w:val="Ttulo2"/>
        <w:widowControl/>
        <w:spacing w:line="276" w:lineRule="auto"/>
        <w:ind w:left="720" w:hanging="720"/>
        <w:jc w:val="both"/>
        <w:rPr>
          <w:rFonts w:ascii="Times New Roman" w:eastAsia="Times New Roman,Tahoma" w:hAnsi="Times New Roman"/>
          <w:b w:val="0"/>
          <w:sz w:val="24"/>
          <w:szCs w:val="24"/>
        </w:rPr>
      </w:pPr>
      <w:bookmarkStart w:id="68" w:name="_Toc369183235"/>
      <w:bookmarkEnd w:id="67"/>
      <w:r w:rsidRPr="00C41B30">
        <w:rPr>
          <w:rFonts w:ascii="Times New Roman" w:eastAsia="Times New Roman,Tahoma" w:hAnsi="Times New Roman"/>
          <w:b w:val="0"/>
          <w:sz w:val="24"/>
          <w:szCs w:val="24"/>
        </w:rPr>
        <w:lastRenderedPageBreak/>
        <w:t>Requisitos de Performance</w:t>
      </w:r>
      <w:bookmarkEnd w:id="68"/>
    </w:p>
    <w:p w14:paraId="5305AA13" w14:textId="74ECDED5" w:rsidR="43B2A31F" w:rsidRPr="00C41B30" w:rsidRDefault="00F40E16" w:rsidP="00F40E16">
      <w:pPr>
        <w:ind w:left="720" w:firstLine="720"/>
        <w:jc w:val="both"/>
        <w:rPr>
          <w:sz w:val="24"/>
          <w:szCs w:val="24"/>
        </w:rPr>
      </w:pPr>
      <w:r w:rsidRPr="00C41B30">
        <w:rPr>
          <w:rFonts w:eastAsia="Times New Roman,Tahoma"/>
          <w:sz w:val="24"/>
          <w:szCs w:val="24"/>
        </w:rPr>
        <w:t>Não se aplica.</w:t>
      </w:r>
    </w:p>
    <w:p w14:paraId="39BA472D" w14:textId="77777777" w:rsidR="00225DA7" w:rsidRPr="00C41B30" w:rsidRDefault="00225DA7" w:rsidP="00525881">
      <w:pPr>
        <w:pStyle w:val="Corpodetexto"/>
        <w:spacing w:line="360" w:lineRule="auto"/>
        <w:rPr>
          <w:sz w:val="24"/>
          <w:szCs w:val="24"/>
          <w:lang w:val="pt-PT"/>
        </w:rPr>
      </w:pPr>
    </w:p>
    <w:p w14:paraId="7DAE18A8" w14:textId="0B4860E3" w:rsidR="005F73B7" w:rsidRPr="00C41B30" w:rsidRDefault="005F73B7" w:rsidP="003D4E66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69" w:name="_Toc425054413"/>
      <w:bookmarkStart w:id="70" w:name="_Toc346297794"/>
      <w:bookmarkStart w:id="71" w:name="_Toc422186506"/>
      <w:bookmarkStart w:id="72" w:name="_Toc436203412"/>
      <w:bookmarkStart w:id="73" w:name="_Toc452813606"/>
      <w:bookmarkStart w:id="74" w:name="_Toc369183236"/>
      <w:r w:rsidRPr="00C41B30">
        <w:rPr>
          <w:rFonts w:ascii="Times New Roman" w:eastAsia="Tahoma" w:hAnsi="Times New Roman"/>
          <w:b w:val="0"/>
          <w:sz w:val="24"/>
          <w:szCs w:val="24"/>
        </w:rPr>
        <w:t>Requisitos de Ambiente</w:t>
      </w:r>
      <w:bookmarkEnd w:id="69"/>
      <w:bookmarkEnd w:id="70"/>
      <w:bookmarkEnd w:id="71"/>
      <w:bookmarkEnd w:id="72"/>
      <w:bookmarkEnd w:id="73"/>
      <w:bookmarkEnd w:id="74"/>
    </w:p>
    <w:p w14:paraId="74B41F9D" w14:textId="55DA6CFF" w:rsidR="00FE1261" w:rsidRPr="00C41B30" w:rsidRDefault="005F73B7" w:rsidP="00FE1261">
      <w:pPr>
        <w:pStyle w:val="Ttulo3"/>
        <w:spacing w:line="360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C41B30">
        <w:rPr>
          <w:rFonts w:ascii="Times New Roman" w:hAnsi="Times New Roman"/>
          <w:i w:val="0"/>
          <w:sz w:val="24"/>
          <w:szCs w:val="24"/>
        </w:rPr>
        <w:t>Sistema operacional:</w:t>
      </w:r>
      <w:r w:rsidR="00FE1261" w:rsidRPr="00C41B30">
        <w:rPr>
          <w:rFonts w:ascii="Times New Roman" w:hAnsi="Times New Roman"/>
          <w:i w:val="0"/>
          <w:sz w:val="24"/>
          <w:szCs w:val="24"/>
        </w:rPr>
        <w:t xml:space="preserve"> r</w:t>
      </w:r>
      <w:r w:rsidR="43B2A31F" w:rsidRPr="00C41B30">
        <w:rPr>
          <w:rFonts w:ascii="Times New Roman" w:hAnsi="Times New Roman"/>
          <w:i w:val="0"/>
          <w:sz w:val="24"/>
          <w:szCs w:val="24"/>
        </w:rPr>
        <w:t xml:space="preserve">ecomendado qualquer sistema operacional que suporte com Browser </w:t>
      </w:r>
      <w:r w:rsidR="00FE1261" w:rsidRPr="00C41B30">
        <w:rPr>
          <w:rFonts w:ascii="Times New Roman" w:hAnsi="Times New Roman"/>
          <w:i w:val="0"/>
          <w:sz w:val="24"/>
          <w:szCs w:val="24"/>
        </w:rPr>
        <w:t>com HTML</w:t>
      </w:r>
      <w:r w:rsidR="43B2A31F" w:rsidRPr="00C41B30">
        <w:rPr>
          <w:rFonts w:ascii="Times New Roman" w:hAnsi="Times New Roman"/>
          <w:i w:val="0"/>
          <w:sz w:val="24"/>
          <w:szCs w:val="24"/>
        </w:rPr>
        <w:t xml:space="preserve"> 5 ou superior.</w:t>
      </w:r>
    </w:p>
    <w:p w14:paraId="5EAF5790" w14:textId="596E6A85" w:rsidR="00FE1261" w:rsidRPr="00C41B30" w:rsidRDefault="43B2A31F" w:rsidP="00FE1261">
      <w:pPr>
        <w:pStyle w:val="Ttulo3"/>
        <w:spacing w:line="360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C41B30">
        <w:rPr>
          <w:rFonts w:ascii="Times New Roman" w:hAnsi="Times New Roman"/>
          <w:i w:val="0"/>
          <w:sz w:val="24"/>
          <w:szCs w:val="24"/>
        </w:rPr>
        <w:t>Linguagem de Programação:</w:t>
      </w:r>
      <w:r w:rsidR="00F40E16" w:rsidRPr="00C41B30">
        <w:rPr>
          <w:rFonts w:ascii="Times New Roman" w:hAnsi="Times New Roman"/>
          <w:i w:val="0"/>
          <w:sz w:val="24"/>
          <w:szCs w:val="24"/>
        </w:rPr>
        <w:t xml:space="preserve"> </w:t>
      </w:r>
      <w:r w:rsidR="0061248C" w:rsidRPr="00C41B30">
        <w:rPr>
          <w:rFonts w:ascii="Times New Roman" w:hAnsi="Times New Roman"/>
          <w:i w:val="0"/>
          <w:sz w:val="24"/>
          <w:szCs w:val="24"/>
        </w:rPr>
        <w:t>Não se aplica por se tratar de um modelo conceitual</w:t>
      </w:r>
      <w:r w:rsidR="007061E4" w:rsidRPr="00C41B30">
        <w:rPr>
          <w:rFonts w:ascii="Times New Roman" w:hAnsi="Times New Roman"/>
          <w:i w:val="0"/>
          <w:sz w:val="24"/>
          <w:szCs w:val="24"/>
        </w:rPr>
        <w:t>.</w:t>
      </w:r>
    </w:p>
    <w:p w14:paraId="0F773EC4" w14:textId="2D939653" w:rsidR="00FE1261" w:rsidRPr="00C41B30" w:rsidRDefault="00FE1261" w:rsidP="00FE1261">
      <w:pPr>
        <w:pStyle w:val="Ttulo3"/>
        <w:spacing w:line="360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C41B30">
        <w:rPr>
          <w:rFonts w:ascii="Times New Roman" w:hAnsi="Times New Roman"/>
          <w:i w:val="0"/>
          <w:sz w:val="24"/>
          <w:szCs w:val="24"/>
        </w:rPr>
        <w:t xml:space="preserve">Banco de Dados: </w:t>
      </w:r>
      <w:r w:rsidR="007061E4" w:rsidRPr="00C41B30">
        <w:rPr>
          <w:rFonts w:ascii="Times New Roman" w:hAnsi="Times New Roman"/>
          <w:i w:val="0"/>
          <w:sz w:val="24"/>
          <w:szCs w:val="24"/>
        </w:rPr>
        <w:t>Não se aplica por se tratar de um modelo conceitual.</w:t>
      </w:r>
    </w:p>
    <w:p w14:paraId="52BFD657" w14:textId="04A47084" w:rsidR="003D4E66" w:rsidRPr="00C41B30" w:rsidRDefault="00FE1261" w:rsidP="00FE1261">
      <w:pPr>
        <w:pStyle w:val="Ttulo3"/>
        <w:spacing w:line="360" w:lineRule="auto"/>
        <w:jc w:val="both"/>
        <w:rPr>
          <w:rFonts w:ascii="Times New Roman" w:hAnsi="Times New Roman"/>
          <w:i w:val="0"/>
          <w:color w:val="000000" w:themeColor="text1"/>
          <w:sz w:val="24"/>
          <w:szCs w:val="24"/>
        </w:rPr>
      </w:pPr>
      <w:r w:rsidRPr="00C41B30">
        <w:rPr>
          <w:rFonts w:ascii="Times New Roman" w:hAnsi="Times New Roman"/>
          <w:i w:val="0"/>
          <w:sz w:val="24"/>
          <w:szCs w:val="24"/>
        </w:rPr>
        <w:t xml:space="preserve">Servidor Web: </w:t>
      </w:r>
      <w:r w:rsidR="007061E4" w:rsidRPr="00C41B30">
        <w:rPr>
          <w:rFonts w:ascii="Times New Roman" w:hAnsi="Times New Roman"/>
          <w:i w:val="0"/>
          <w:sz w:val="24"/>
          <w:szCs w:val="24"/>
        </w:rPr>
        <w:t>Não se aplica por se tratar de um modelo conceitual.</w:t>
      </w:r>
    </w:p>
    <w:p w14:paraId="76BE6EBE" w14:textId="77777777" w:rsidR="00FE1261" w:rsidRPr="00C41B30" w:rsidRDefault="00FE1261" w:rsidP="00FE1261">
      <w:pPr>
        <w:pStyle w:val="Corpodetexto"/>
        <w:spacing w:line="360" w:lineRule="auto"/>
        <w:ind w:left="1080"/>
        <w:jc w:val="both"/>
        <w:rPr>
          <w:sz w:val="24"/>
          <w:szCs w:val="24"/>
        </w:rPr>
      </w:pPr>
    </w:p>
    <w:p w14:paraId="39E53EC0" w14:textId="44C55E40" w:rsidR="00F40E16" w:rsidRPr="00C41B30" w:rsidRDefault="003D4E66" w:rsidP="00F40E16">
      <w:pPr>
        <w:pStyle w:val="Ttulo1"/>
        <w:spacing w:line="276" w:lineRule="auto"/>
        <w:ind w:left="720" w:hanging="720"/>
        <w:jc w:val="both"/>
        <w:rPr>
          <w:rFonts w:ascii="Times New Roman" w:eastAsia="Times New Roman,Tahoma" w:hAnsi="Times New Roman"/>
          <w:szCs w:val="24"/>
        </w:rPr>
      </w:pPr>
      <w:bookmarkStart w:id="75" w:name="_Toc369183237"/>
      <w:r w:rsidRPr="00C41B30">
        <w:rPr>
          <w:rFonts w:ascii="Times New Roman" w:eastAsia="Times New Roman,Tahoma" w:hAnsi="Times New Roman"/>
          <w:szCs w:val="24"/>
        </w:rPr>
        <w:t>REQUISITOS DE DOCUMENTAÇÃO</w:t>
      </w:r>
      <w:bookmarkEnd w:id="75"/>
    </w:p>
    <w:p w14:paraId="5A26E304" w14:textId="2061E32D" w:rsidR="005F73B7" w:rsidRPr="00C41B30" w:rsidRDefault="005F73B7" w:rsidP="00D972A2">
      <w:pPr>
        <w:pStyle w:val="InfoBlue"/>
        <w:rPr>
          <w:rFonts w:eastAsia="Arial"/>
          <w:iCs/>
        </w:rPr>
      </w:pPr>
      <w:r w:rsidRPr="00C41B30">
        <w:tab/>
      </w:r>
    </w:p>
    <w:p w14:paraId="6EBA9149" w14:textId="33329256" w:rsidR="005F73B7" w:rsidRPr="00C41B30" w:rsidRDefault="005F73B7" w:rsidP="003D4E66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76" w:name="_Toc425054416"/>
      <w:bookmarkStart w:id="77" w:name="_Toc422186509"/>
      <w:bookmarkStart w:id="78" w:name="_Toc436203415"/>
      <w:bookmarkStart w:id="79" w:name="_Toc452813609"/>
      <w:bookmarkStart w:id="80" w:name="_Toc369183239"/>
      <w:r w:rsidRPr="00C41B30">
        <w:rPr>
          <w:rFonts w:ascii="Times New Roman" w:eastAsia="Tahoma" w:hAnsi="Times New Roman"/>
          <w:b w:val="0"/>
          <w:sz w:val="24"/>
          <w:szCs w:val="24"/>
        </w:rPr>
        <w:t>Help</w:t>
      </w:r>
      <w:bookmarkEnd w:id="76"/>
      <w:bookmarkEnd w:id="77"/>
      <w:bookmarkEnd w:id="78"/>
      <w:bookmarkEnd w:id="79"/>
      <w:r w:rsidRPr="00C41B30">
        <w:rPr>
          <w:rFonts w:ascii="Times New Roman" w:eastAsia="Tahoma" w:hAnsi="Times New Roman"/>
          <w:b w:val="0"/>
          <w:sz w:val="24"/>
          <w:szCs w:val="24"/>
        </w:rPr>
        <w:t xml:space="preserve"> On-line</w:t>
      </w:r>
      <w:bookmarkEnd w:id="80"/>
    </w:p>
    <w:p w14:paraId="700C4D3F" w14:textId="117A832A" w:rsidR="001C6874" w:rsidRPr="00C41B30" w:rsidRDefault="00225DA7" w:rsidP="00D972A2">
      <w:pPr>
        <w:pStyle w:val="InfoBlue"/>
      </w:pPr>
      <w:r w:rsidRPr="00C41B30">
        <w:tab/>
      </w:r>
      <w:r w:rsidR="69981455" w:rsidRPr="00C41B30">
        <w:t xml:space="preserve">A principio não contará com um uma equipe que atenda diretamente o usuário via </w:t>
      </w:r>
      <w:r w:rsidR="69981455" w:rsidRPr="00C41B30">
        <w:rPr>
          <w:iCs/>
        </w:rPr>
        <w:t>chat.</w:t>
      </w:r>
      <w:r w:rsidR="00F40E16" w:rsidRPr="00C41B30">
        <w:t xml:space="preserve"> O site conterá com instruções </w:t>
      </w:r>
      <w:r w:rsidR="0058629D" w:rsidRPr="00C41B30">
        <w:t>básicas</w:t>
      </w:r>
      <w:r w:rsidR="00F40E16" w:rsidRPr="00C41B30">
        <w:t xml:space="preserve"> de como interagir com os recursos assim guiando o usuário de forma clara a utilizar o site e suas funcionalidades</w:t>
      </w:r>
      <w:r w:rsidR="69981455" w:rsidRPr="00C41B30">
        <w:t xml:space="preserve">. </w:t>
      </w:r>
    </w:p>
    <w:p w14:paraId="042378CC" w14:textId="77777777" w:rsidR="003D4E66" w:rsidRPr="00C41B30" w:rsidRDefault="003D4E66" w:rsidP="003D4E66">
      <w:pPr>
        <w:pStyle w:val="Corpodetexto"/>
        <w:rPr>
          <w:sz w:val="24"/>
          <w:szCs w:val="24"/>
          <w:lang w:val="pt-PT"/>
        </w:rPr>
      </w:pPr>
    </w:p>
    <w:p w14:paraId="094D2836" w14:textId="23EF3FDB" w:rsidR="001C6874" w:rsidRPr="00C41B30" w:rsidRDefault="005F73B7" w:rsidP="003D4E66">
      <w:pPr>
        <w:pStyle w:val="Ttulo2"/>
        <w:spacing w:line="276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81" w:name="_Toc425054417"/>
      <w:bookmarkStart w:id="82" w:name="_Toc422186510"/>
      <w:bookmarkStart w:id="83" w:name="_Toc436203416"/>
      <w:bookmarkStart w:id="84" w:name="_Toc452813610"/>
      <w:bookmarkStart w:id="85" w:name="_Toc369183240"/>
      <w:r w:rsidRPr="00C41B30">
        <w:rPr>
          <w:rFonts w:ascii="Times New Roman" w:eastAsia="Tahoma" w:hAnsi="Times New Roman"/>
          <w:b w:val="0"/>
          <w:sz w:val="24"/>
          <w:szCs w:val="24"/>
        </w:rPr>
        <w:t xml:space="preserve">Guias de </w:t>
      </w:r>
      <w:r w:rsidR="005A6C43" w:rsidRPr="00C41B30">
        <w:rPr>
          <w:rFonts w:ascii="Times New Roman" w:eastAsia="Tahoma" w:hAnsi="Times New Roman"/>
          <w:b w:val="0"/>
          <w:sz w:val="24"/>
          <w:szCs w:val="24"/>
        </w:rPr>
        <w:t>Instalação e</w:t>
      </w:r>
      <w:r w:rsidRPr="00C41B30">
        <w:rPr>
          <w:rFonts w:ascii="Times New Roman" w:eastAsia="Tahoma" w:hAnsi="Times New Roman"/>
          <w:b w:val="0"/>
          <w:sz w:val="24"/>
          <w:szCs w:val="24"/>
        </w:rPr>
        <w:t xml:space="preserve"> Configuração</w:t>
      </w:r>
      <w:bookmarkEnd w:id="81"/>
      <w:bookmarkEnd w:id="82"/>
      <w:bookmarkEnd w:id="83"/>
      <w:bookmarkEnd w:id="84"/>
      <w:bookmarkEnd w:id="85"/>
    </w:p>
    <w:p w14:paraId="3E8FAF5D" w14:textId="2F930E63" w:rsidR="005F73B7" w:rsidRPr="00C41B30" w:rsidRDefault="00F40E16" w:rsidP="003D4E66">
      <w:pPr>
        <w:pStyle w:val="Corpodetexto"/>
        <w:spacing w:line="360" w:lineRule="auto"/>
        <w:ind w:firstLine="720"/>
        <w:jc w:val="both"/>
        <w:rPr>
          <w:rFonts w:eastAsia="Arial"/>
          <w:sz w:val="24"/>
          <w:szCs w:val="24"/>
        </w:rPr>
      </w:pPr>
      <w:r w:rsidRPr="00C41B30">
        <w:rPr>
          <w:rFonts w:eastAsia="Arial"/>
          <w:sz w:val="24"/>
          <w:szCs w:val="24"/>
        </w:rPr>
        <w:t xml:space="preserve">O site </w:t>
      </w:r>
      <w:r w:rsidR="00AE1EA3" w:rsidRPr="00C41B30">
        <w:rPr>
          <w:rFonts w:eastAsia="Arial"/>
          <w:sz w:val="24"/>
          <w:szCs w:val="24"/>
        </w:rPr>
        <w:t>Prontuário Online</w:t>
      </w:r>
      <w:r w:rsidRPr="00C41B30">
        <w:rPr>
          <w:rFonts w:eastAsia="Arial"/>
          <w:sz w:val="24"/>
          <w:szCs w:val="24"/>
        </w:rPr>
        <w:t xml:space="preserve"> </w:t>
      </w:r>
      <w:r w:rsidR="69981455" w:rsidRPr="00C41B30">
        <w:rPr>
          <w:rFonts w:eastAsia="Arial"/>
          <w:sz w:val="24"/>
          <w:szCs w:val="24"/>
        </w:rPr>
        <w:t xml:space="preserve">dispensa a necessidade de instalação e configuração pois será </w:t>
      </w:r>
      <w:r w:rsidR="00C879F1" w:rsidRPr="00C41B30">
        <w:rPr>
          <w:rFonts w:eastAsia="Arial"/>
          <w:sz w:val="24"/>
          <w:szCs w:val="24"/>
        </w:rPr>
        <w:t>uma ambiente web</w:t>
      </w:r>
      <w:r w:rsidR="69981455" w:rsidRPr="00C41B30">
        <w:rPr>
          <w:rFonts w:eastAsia="Arial"/>
          <w:sz w:val="24"/>
          <w:szCs w:val="24"/>
        </w:rPr>
        <w:t>.</w:t>
      </w:r>
    </w:p>
    <w:p w14:paraId="33ED8E65" w14:textId="77777777" w:rsidR="003D4E66" w:rsidRPr="00C41B30" w:rsidRDefault="003D4E66" w:rsidP="00F37A0A">
      <w:pPr>
        <w:pStyle w:val="Corpodetexto"/>
        <w:spacing w:line="360" w:lineRule="auto"/>
        <w:ind w:left="0"/>
        <w:jc w:val="both"/>
        <w:rPr>
          <w:sz w:val="24"/>
          <w:szCs w:val="24"/>
        </w:rPr>
      </w:pPr>
    </w:p>
    <w:p w14:paraId="6B7A75DC" w14:textId="77777777" w:rsidR="005F73B7" w:rsidRPr="00C41B30" w:rsidRDefault="005F73B7" w:rsidP="00143BC0">
      <w:pPr>
        <w:pStyle w:val="Ttulo2"/>
        <w:widowControl/>
        <w:spacing w:line="360" w:lineRule="auto"/>
        <w:ind w:left="720" w:hanging="720"/>
        <w:jc w:val="both"/>
        <w:rPr>
          <w:rFonts w:ascii="Times New Roman" w:eastAsia="Tahoma" w:hAnsi="Times New Roman"/>
          <w:b w:val="0"/>
          <w:sz w:val="24"/>
          <w:szCs w:val="24"/>
        </w:rPr>
      </w:pPr>
      <w:bookmarkStart w:id="86" w:name="_Toc369183241"/>
      <w:r w:rsidRPr="00C41B30">
        <w:rPr>
          <w:rFonts w:ascii="Times New Roman" w:eastAsia="Tahoma" w:hAnsi="Times New Roman"/>
          <w:b w:val="0"/>
          <w:sz w:val="24"/>
          <w:szCs w:val="24"/>
        </w:rPr>
        <w:t>Rotulação e Embalagem</w:t>
      </w:r>
      <w:bookmarkEnd w:id="86"/>
    </w:p>
    <w:p w14:paraId="25AF2F37" w14:textId="059AABE2" w:rsidR="005F73B7" w:rsidRPr="00C41B30" w:rsidRDefault="00225DA7" w:rsidP="00FE1261">
      <w:pPr>
        <w:spacing w:line="360" w:lineRule="auto"/>
        <w:ind w:left="720" w:firstLine="720"/>
        <w:jc w:val="both"/>
        <w:rPr>
          <w:sz w:val="24"/>
          <w:szCs w:val="24"/>
        </w:rPr>
      </w:pPr>
      <w:r w:rsidRPr="00C41B30">
        <w:rPr>
          <w:sz w:val="24"/>
          <w:szCs w:val="24"/>
        </w:rPr>
        <w:t>Não se aplica.</w:t>
      </w:r>
    </w:p>
    <w:p w14:paraId="73D76271" w14:textId="4F88A1B0" w:rsidR="00225DA7" w:rsidRPr="00C41B30" w:rsidRDefault="00225DA7" w:rsidP="00143BC0">
      <w:pPr>
        <w:spacing w:line="360" w:lineRule="auto"/>
        <w:jc w:val="both"/>
        <w:rPr>
          <w:sz w:val="24"/>
          <w:szCs w:val="24"/>
        </w:rPr>
      </w:pPr>
    </w:p>
    <w:p w14:paraId="47AFB727" w14:textId="252B4F69" w:rsidR="004201AB" w:rsidRPr="00C41B30" w:rsidRDefault="004201AB" w:rsidP="00143BC0">
      <w:pPr>
        <w:spacing w:line="360" w:lineRule="auto"/>
        <w:jc w:val="both"/>
        <w:rPr>
          <w:sz w:val="24"/>
          <w:szCs w:val="24"/>
        </w:rPr>
      </w:pPr>
    </w:p>
    <w:p w14:paraId="09923C19" w14:textId="77777777" w:rsidR="004201AB" w:rsidRPr="00C41B30" w:rsidRDefault="004201AB" w:rsidP="00143BC0">
      <w:pPr>
        <w:spacing w:line="360" w:lineRule="auto"/>
        <w:jc w:val="both"/>
        <w:rPr>
          <w:sz w:val="24"/>
          <w:szCs w:val="24"/>
        </w:rPr>
      </w:pPr>
    </w:p>
    <w:p w14:paraId="73CF708E" w14:textId="73EC6901" w:rsidR="005F73B7" w:rsidRPr="00C41B30" w:rsidRDefault="003B01DB" w:rsidP="00143BC0">
      <w:pPr>
        <w:pStyle w:val="Ttulo1"/>
        <w:spacing w:line="360" w:lineRule="auto"/>
        <w:ind w:left="720" w:hanging="720"/>
        <w:jc w:val="both"/>
        <w:rPr>
          <w:rFonts w:ascii="Times New Roman" w:eastAsia="Tahoma" w:hAnsi="Times New Roman"/>
          <w:szCs w:val="24"/>
        </w:rPr>
      </w:pPr>
      <w:bookmarkStart w:id="87" w:name="_Toc160275852"/>
      <w:bookmarkStart w:id="88" w:name="_Toc167611375"/>
      <w:bookmarkStart w:id="89" w:name="_Toc369183242"/>
      <w:r w:rsidRPr="00C41B30">
        <w:rPr>
          <w:rFonts w:ascii="Times New Roman" w:eastAsia="Tahoma" w:hAnsi="Times New Roman"/>
          <w:szCs w:val="24"/>
        </w:rPr>
        <w:lastRenderedPageBreak/>
        <w:t>APROVAÇÃO</w:t>
      </w:r>
      <w:bookmarkEnd w:id="87"/>
      <w:bookmarkEnd w:id="88"/>
      <w:bookmarkEnd w:id="89"/>
    </w:p>
    <w:p w14:paraId="13EC9C24" w14:textId="77777777" w:rsidR="005F73B7" w:rsidRPr="00C41B30" w:rsidRDefault="005F73B7" w:rsidP="00143BC0">
      <w:pPr>
        <w:spacing w:line="360" w:lineRule="auto"/>
        <w:jc w:val="both"/>
        <w:rPr>
          <w:sz w:val="24"/>
          <w:szCs w:val="24"/>
        </w:rPr>
      </w:pPr>
    </w:p>
    <w:p w14:paraId="7F295CA5" w14:textId="45C51A2D" w:rsidR="005F73B7" w:rsidRPr="00C41B30" w:rsidRDefault="69981455" w:rsidP="00225DA7">
      <w:pPr>
        <w:pStyle w:val="Corpodetexto"/>
        <w:spacing w:line="360" w:lineRule="auto"/>
        <w:ind w:left="567"/>
        <w:jc w:val="center"/>
        <w:rPr>
          <w:rFonts w:eastAsia="Tahoma"/>
          <w:sz w:val="24"/>
          <w:szCs w:val="24"/>
        </w:rPr>
      </w:pPr>
      <w:r w:rsidRPr="00C41B30">
        <w:rPr>
          <w:rFonts w:eastAsia="Tahoma"/>
          <w:sz w:val="24"/>
          <w:szCs w:val="24"/>
        </w:rPr>
        <w:t xml:space="preserve">Brasília, </w:t>
      </w:r>
      <w:r w:rsidR="009844C4" w:rsidRPr="00C41B30">
        <w:rPr>
          <w:rFonts w:eastAsia="Tahoma"/>
          <w:sz w:val="24"/>
          <w:szCs w:val="24"/>
        </w:rPr>
        <w:t>2</w:t>
      </w:r>
      <w:r w:rsidR="00242262" w:rsidRPr="00C41B30">
        <w:rPr>
          <w:rFonts w:eastAsia="Tahoma"/>
          <w:sz w:val="24"/>
          <w:szCs w:val="24"/>
        </w:rPr>
        <w:t>8</w:t>
      </w:r>
      <w:r w:rsidR="009844C4" w:rsidRPr="00C41B30">
        <w:rPr>
          <w:rFonts w:eastAsia="Tahoma"/>
          <w:sz w:val="24"/>
          <w:szCs w:val="24"/>
        </w:rPr>
        <w:t xml:space="preserve"> de </w:t>
      </w:r>
      <w:r w:rsidR="00242262" w:rsidRPr="00C41B30">
        <w:rPr>
          <w:rFonts w:eastAsia="Tahoma"/>
          <w:sz w:val="24"/>
          <w:szCs w:val="24"/>
        </w:rPr>
        <w:t>Abril de 2017</w:t>
      </w:r>
      <w:r w:rsidRPr="00C41B30">
        <w:rPr>
          <w:rFonts w:eastAsia="Tahoma"/>
          <w:sz w:val="24"/>
          <w:szCs w:val="24"/>
        </w:rPr>
        <w:t>.</w:t>
      </w:r>
    </w:p>
    <w:p w14:paraId="735E3EA4" w14:textId="77777777" w:rsidR="005F73B7" w:rsidRPr="00C41B30" w:rsidRDefault="005F73B7" w:rsidP="005A6C43">
      <w:pPr>
        <w:spacing w:line="360" w:lineRule="auto"/>
        <w:jc w:val="center"/>
        <w:rPr>
          <w:sz w:val="24"/>
          <w:szCs w:val="24"/>
        </w:rPr>
      </w:pPr>
    </w:p>
    <w:p w14:paraId="34AFF2BA" w14:textId="705443BA" w:rsidR="005F73B7" w:rsidRPr="00C41B30" w:rsidRDefault="005A6C43" w:rsidP="005A6C43">
      <w:pPr>
        <w:spacing w:line="360" w:lineRule="auto"/>
        <w:jc w:val="center"/>
        <w:rPr>
          <w:sz w:val="24"/>
          <w:szCs w:val="24"/>
        </w:rPr>
      </w:pPr>
      <w:r w:rsidRPr="00C41B30">
        <w:rPr>
          <w:rFonts w:eastAsia="Tahoma"/>
          <w:bCs/>
          <w:sz w:val="24"/>
          <w:szCs w:val="24"/>
        </w:rPr>
        <w:t>&lt;</w:t>
      </w:r>
      <w:r w:rsidR="00B02B48" w:rsidRPr="00C41B30">
        <w:rPr>
          <w:rFonts w:eastAsia="Tahoma"/>
          <w:bCs/>
          <w:sz w:val="24"/>
          <w:szCs w:val="24"/>
        </w:rPr>
        <w:t>Eduardo Edson Batista Cordeiro Alves</w:t>
      </w:r>
      <w:r w:rsidR="2CD2D1F9" w:rsidRPr="00C41B30">
        <w:rPr>
          <w:rFonts w:eastAsia="Tahoma"/>
          <w:bCs/>
          <w:sz w:val="24"/>
          <w:szCs w:val="24"/>
        </w:rPr>
        <w:t>&gt;</w:t>
      </w:r>
    </w:p>
    <w:p w14:paraId="1AF571AD" w14:textId="646538F0" w:rsidR="009844C4" w:rsidRPr="00C41B30" w:rsidRDefault="005A6C43" w:rsidP="00B02B48">
      <w:pPr>
        <w:spacing w:line="360" w:lineRule="auto"/>
        <w:jc w:val="center"/>
        <w:rPr>
          <w:sz w:val="24"/>
          <w:szCs w:val="24"/>
        </w:rPr>
      </w:pPr>
      <w:r w:rsidRPr="00C41B30">
        <w:rPr>
          <w:rFonts w:eastAsia="Arial"/>
          <w:sz w:val="24"/>
          <w:szCs w:val="24"/>
        </w:rPr>
        <w:t>&lt;Gestor técnico responsável</w:t>
      </w:r>
      <w:r w:rsidR="2CD2D1F9" w:rsidRPr="00C41B30">
        <w:rPr>
          <w:rFonts w:eastAsia="Arial"/>
          <w:sz w:val="24"/>
          <w:szCs w:val="24"/>
        </w:rPr>
        <w:t>&gt;</w:t>
      </w:r>
    </w:p>
    <w:p w14:paraId="0E2C9AD8" w14:textId="77777777" w:rsidR="005F73B7" w:rsidRPr="00C41B30" w:rsidRDefault="005F73B7" w:rsidP="005A6C43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64094FDE" w14:textId="77777777" w:rsidR="005A6C43" w:rsidRPr="00C41B30" w:rsidRDefault="005A6C43" w:rsidP="005A6C43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5449E6FE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322F74F7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61A707A3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5FDCE53C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385313A7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6625B3E0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4F7279C8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75B6CC96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00D39C05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5115134E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3092669D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7B775AB7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2CE01BD6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2C98B63D" w14:textId="77777777" w:rsidR="005A6C43" w:rsidRPr="00C41B30" w:rsidRDefault="005A6C43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440008E2" w14:textId="77777777" w:rsidR="005F73B7" w:rsidRPr="00C41B30" w:rsidRDefault="005F73B7" w:rsidP="00225DA7">
      <w:pPr>
        <w:tabs>
          <w:tab w:val="left" w:pos="3279"/>
          <w:tab w:val="left" w:pos="6296"/>
        </w:tabs>
        <w:spacing w:line="360" w:lineRule="auto"/>
        <w:ind w:left="-72"/>
        <w:jc w:val="center"/>
        <w:rPr>
          <w:sz w:val="24"/>
          <w:szCs w:val="24"/>
        </w:rPr>
      </w:pPr>
    </w:p>
    <w:p w14:paraId="286D0339" w14:textId="07400DFA" w:rsidR="005F73B7" w:rsidRPr="00C41B30" w:rsidRDefault="2CD2D1F9" w:rsidP="00225DA7">
      <w:pPr>
        <w:spacing w:line="360" w:lineRule="auto"/>
        <w:jc w:val="center"/>
        <w:rPr>
          <w:sz w:val="24"/>
          <w:szCs w:val="24"/>
        </w:rPr>
      </w:pPr>
      <w:r w:rsidRPr="00C41B30">
        <w:rPr>
          <w:rFonts w:eastAsia="Tahoma"/>
          <w:bCs/>
          <w:sz w:val="24"/>
          <w:szCs w:val="24"/>
        </w:rPr>
        <w:t>&lt;</w:t>
      </w:r>
      <w:r w:rsidR="009177DD" w:rsidRPr="00C41B30">
        <w:rPr>
          <w:rFonts w:eastAsia="Tahoma"/>
          <w:bCs/>
          <w:sz w:val="24"/>
          <w:szCs w:val="24"/>
        </w:rPr>
        <w:t>PP – Prontuário Popular</w:t>
      </w:r>
      <w:r w:rsidRPr="00C41B30">
        <w:rPr>
          <w:rFonts w:eastAsia="Tahoma"/>
          <w:bCs/>
          <w:sz w:val="24"/>
          <w:szCs w:val="24"/>
        </w:rPr>
        <w:t>&gt;</w:t>
      </w:r>
    </w:p>
    <w:sectPr w:rsidR="005F73B7" w:rsidRPr="00C41B30" w:rsidSect="00B406B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CD3B5" w14:textId="77777777" w:rsidR="00D15C37" w:rsidRDefault="00D15C37">
      <w:r>
        <w:separator/>
      </w:r>
    </w:p>
  </w:endnote>
  <w:endnote w:type="continuationSeparator" w:id="0">
    <w:p w14:paraId="725209B3" w14:textId="77777777" w:rsidR="00D15C37" w:rsidRDefault="00D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,Tahoma">
    <w:altName w:val="Times New Roman"/>
    <w:panose1 w:val="00000000000000000000"/>
    <w:charset w:val="00"/>
    <w:family w:val="roman"/>
    <w:notTrueType/>
    <w:pitch w:val="default"/>
  </w:font>
  <w:font w:name="Times New Roman,Tahoma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45"/>
      <w:gridCol w:w="5233"/>
      <w:gridCol w:w="2445"/>
    </w:tblGrid>
    <w:tr w:rsidR="00463802" w:rsidRPr="00595DEA" w14:paraId="4C9E330D" w14:textId="77777777" w:rsidTr="2CD2D1F9">
      <w:trPr>
        <w:jc w:val="center"/>
      </w:trPr>
      <w:tc>
        <w:tcPr>
          <w:tcW w:w="1745" w:type="dxa"/>
          <w:vAlign w:val="center"/>
        </w:tcPr>
        <w:p w14:paraId="24D46383" w14:textId="77777777" w:rsidR="00463802" w:rsidRPr="00595DEA" w:rsidRDefault="00463802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2CD2D1F9">
            <w:rPr>
              <w:rFonts w:ascii="Verdana,Tahoma" w:eastAsia="Verdana,Tahoma" w:hAnsi="Verdana,Tahoma" w:cs="Verdana,Tahoma"/>
              <w:sz w:val="24"/>
              <w:szCs w:val="24"/>
            </w:rPr>
            <w:t>Pré-Projeto BCC</w:t>
          </w:r>
        </w:p>
      </w:tc>
      <w:tc>
        <w:tcPr>
          <w:tcW w:w="5233" w:type="dxa"/>
          <w:vAlign w:val="center"/>
        </w:tcPr>
        <w:p w14:paraId="4A51B9C9" w14:textId="77777777" w:rsidR="00463802" w:rsidRPr="00595DEA" w:rsidRDefault="00463802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2445" w:type="dxa"/>
          <w:vAlign w:val="center"/>
        </w:tcPr>
        <w:p w14:paraId="6E6D0F8F" w14:textId="57CF9423" w:rsidR="00463802" w:rsidRPr="00595DEA" w:rsidRDefault="00463802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2CD2D1F9">
            <w:rPr>
              <w:rFonts w:ascii="Verdana,Arial" w:eastAsia="Verdana,Arial" w:hAnsi="Verdana,Arial" w:cs="Verdana,Arial"/>
              <w:sz w:val="24"/>
              <w:szCs w:val="24"/>
            </w:rPr>
            <w:t xml:space="preserve">Página </w:t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fldChar w:fldCharType="begin"/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instrText xml:space="preserve"> PAGE </w:instrText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fldChar w:fldCharType="separate"/>
          </w:r>
          <w:r w:rsidR="008124B4">
            <w:rPr>
              <w:rFonts w:ascii="Verdana,Arial" w:eastAsia="Verdana,Arial" w:hAnsi="Verdana,Arial" w:cs="Verdana,Arial"/>
              <w:noProof/>
              <w:sz w:val="24"/>
              <w:szCs w:val="24"/>
            </w:rPr>
            <w:t>2</w:t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fldChar w:fldCharType="end"/>
          </w:r>
          <w:r w:rsidRPr="2CD2D1F9">
            <w:rPr>
              <w:rFonts w:ascii="Verdana,Arial" w:eastAsia="Verdana,Arial" w:hAnsi="Verdana,Arial" w:cs="Verdana,Arial"/>
              <w:sz w:val="24"/>
              <w:szCs w:val="24"/>
            </w:rPr>
            <w:t xml:space="preserve"> de </w:t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fldChar w:fldCharType="begin"/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instrText xml:space="preserve"> NUMPAGES </w:instrText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fldChar w:fldCharType="separate"/>
          </w:r>
          <w:r w:rsidR="008124B4">
            <w:rPr>
              <w:rFonts w:ascii="Verdana,Arial" w:eastAsia="Verdana,Arial" w:hAnsi="Verdana,Arial" w:cs="Verdana,Arial"/>
              <w:noProof/>
              <w:sz w:val="24"/>
              <w:szCs w:val="24"/>
            </w:rPr>
            <w:t>15</w:t>
          </w:r>
          <w:r w:rsidRPr="2CD2D1F9">
            <w:rPr>
              <w:rFonts w:ascii="Verdana,Arial" w:eastAsia="Verdana,Arial" w:hAnsi="Verdana,Arial" w:cs="Verdana,Arial"/>
              <w:noProof/>
              <w:sz w:val="24"/>
              <w:szCs w:val="24"/>
            </w:rPr>
            <w:fldChar w:fldCharType="end"/>
          </w:r>
        </w:p>
      </w:tc>
    </w:tr>
  </w:tbl>
  <w:p w14:paraId="5F37F924" w14:textId="77777777" w:rsidR="00463802" w:rsidRPr="00DF0599" w:rsidRDefault="00463802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8002" w14:textId="77777777" w:rsidR="00D15C37" w:rsidRDefault="00D15C37">
      <w:r>
        <w:separator/>
      </w:r>
    </w:p>
  </w:footnote>
  <w:footnote w:type="continuationSeparator" w:id="0">
    <w:p w14:paraId="502D19C2" w14:textId="77777777" w:rsidR="00D15C37" w:rsidRDefault="00D15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0EA9E" w14:textId="693FD2CC" w:rsidR="00463802" w:rsidRPr="002363F8" w:rsidRDefault="00463802" w:rsidP="002363F8">
    <w:pPr>
      <w:pBdr>
        <w:top w:val="sing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>PP – Prontuário Popular</w:t>
    </w:r>
  </w:p>
  <w:p w14:paraId="1EA2ED79" w14:textId="77777777" w:rsidR="00463802" w:rsidRPr="008E4098" w:rsidRDefault="00463802" w:rsidP="008E4098">
    <w:pPr>
      <w:pBdr>
        <w:bottom w:val="single" w:sz="6" w:space="1" w:color="auto"/>
      </w:pBdr>
      <w:rPr>
        <w:sz w:val="16"/>
        <w:szCs w:val="16"/>
      </w:rPr>
    </w:pPr>
  </w:p>
  <w:p w14:paraId="1CABA522" w14:textId="77777777" w:rsidR="00463802" w:rsidRDefault="0046380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235"/>
      <w:gridCol w:w="6500"/>
      <w:gridCol w:w="841"/>
    </w:tblGrid>
    <w:tr w:rsidR="00463802" w:rsidRPr="0023464F" w14:paraId="4A8EEDAF" w14:textId="77777777" w:rsidTr="2CD2D1F9">
      <w:trPr>
        <w:trHeight w:val="977"/>
      </w:trPr>
      <w:tc>
        <w:tcPr>
          <w:tcW w:w="1167" w:type="pct"/>
          <w:vAlign w:val="center"/>
        </w:tcPr>
        <w:p w14:paraId="14A18247" w14:textId="77777777" w:rsidR="00463802" w:rsidRPr="00AF2CA6" w:rsidRDefault="00463802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Tahoma" w:hAnsi="Tahoma" w:cs="Tahoma"/>
              <w:sz w:val="24"/>
              <w:szCs w:val="24"/>
            </w:rPr>
          </w:pPr>
        </w:p>
      </w:tc>
      <w:tc>
        <w:tcPr>
          <w:tcW w:w="3394" w:type="pct"/>
          <w:vAlign w:val="center"/>
        </w:tcPr>
        <w:p w14:paraId="4D4519F4" w14:textId="77777777" w:rsidR="00463802" w:rsidRPr="00BC430D" w:rsidRDefault="00463802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 w:rsidRPr="2CD2D1F9">
            <w:rPr>
              <w:rFonts w:ascii="Verdana,Tahoma" w:eastAsia="Verdana,Tahoma" w:hAnsi="Verdana,Tahoma" w:cs="Verdana,Tahoma"/>
              <w:b/>
              <w:bCs/>
              <w:sz w:val="28"/>
              <w:szCs w:val="28"/>
            </w:rPr>
            <w:t>Documento de Visão</w:t>
          </w:r>
        </w:p>
      </w:tc>
      <w:tc>
        <w:tcPr>
          <w:tcW w:w="439" w:type="pct"/>
          <w:vAlign w:val="center"/>
        </w:tcPr>
        <w:p w14:paraId="2676B667" w14:textId="77777777" w:rsidR="00463802" w:rsidRPr="00AF2CA6" w:rsidRDefault="00463802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4"/>
              <w:szCs w:val="24"/>
            </w:rPr>
          </w:pPr>
        </w:p>
      </w:tc>
    </w:tr>
  </w:tbl>
  <w:p w14:paraId="5D22704C" w14:textId="77777777" w:rsidR="00463802" w:rsidRPr="00677BF6" w:rsidRDefault="00463802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C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71EBC"/>
    <w:multiLevelType w:val="hybridMultilevel"/>
    <w:tmpl w:val="0C7EA63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 w15:restartNumberingAfterBreak="0">
    <w:nsid w:val="0C997C78"/>
    <w:multiLevelType w:val="hybridMultilevel"/>
    <w:tmpl w:val="AD32E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69A7"/>
    <w:multiLevelType w:val="hybridMultilevel"/>
    <w:tmpl w:val="5D0E78E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8A5170"/>
    <w:multiLevelType w:val="hybridMultilevel"/>
    <w:tmpl w:val="11C89ABC"/>
    <w:lvl w:ilvl="0" w:tplc="A224D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48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0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C0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88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02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EC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A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25CD3"/>
    <w:multiLevelType w:val="hybridMultilevel"/>
    <w:tmpl w:val="0CFEE734"/>
    <w:lvl w:ilvl="0" w:tplc="01D0C9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63B3B"/>
    <w:multiLevelType w:val="hybridMultilevel"/>
    <w:tmpl w:val="0B68EE96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F81F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8734D"/>
    <w:multiLevelType w:val="hybridMultilevel"/>
    <w:tmpl w:val="5CA0F722"/>
    <w:lvl w:ilvl="0" w:tplc="3AB6BBC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CF4C58"/>
    <w:multiLevelType w:val="hybridMultilevel"/>
    <w:tmpl w:val="0CC082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8D012F"/>
    <w:multiLevelType w:val="hybridMultilevel"/>
    <w:tmpl w:val="1FEE2DC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CCB355C"/>
    <w:multiLevelType w:val="hybridMultilevel"/>
    <w:tmpl w:val="3258B2E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E27A0B"/>
    <w:multiLevelType w:val="hybridMultilevel"/>
    <w:tmpl w:val="94FC2932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33463D8B"/>
    <w:multiLevelType w:val="hybridMultilevel"/>
    <w:tmpl w:val="0A4A082A"/>
    <w:lvl w:ilvl="0" w:tplc="6C3A86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296424"/>
    <w:multiLevelType w:val="hybridMultilevel"/>
    <w:tmpl w:val="698A5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4816"/>
    <w:multiLevelType w:val="hybridMultilevel"/>
    <w:tmpl w:val="88A487E0"/>
    <w:lvl w:ilvl="0" w:tplc="11AA22AC">
      <w:start w:val="1"/>
      <w:numFmt w:val="decimal"/>
      <w:lvlText w:val="%1."/>
      <w:lvlJc w:val="left"/>
      <w:pPr>
        <w:ind w:left="720" w:hanging="360"/>
      </w:pPr>
    </w:lvl>
    <w:lvl w:ilvl="1" w:tplc="9EDE23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62D554">
      <w:start w:val="1"/>
      <w:numFmt w:val="lowerRoman"/>
      <w:lvlText w:val="%3."/>
      <w:lvlJc w:val="right"/>
      <w:pPr>
        <w:ind w:left="2160" w:hanging="180"/>
      </w:pPr>
    </w:lvl>
    <w:lvl w:ilvl="3" w:tplc="AD46EE18">
      <w:start w:val="1"/>
      <w:numFmt w:val="decimal"/>
      <w:lvlText w:val="%4."/>
      <w:lvlJc w:val="left"/>
      <w:pPr>
        <w:ind w:left="2880" w:hanging="360"/>
      </w:pPr>
    </w:lvl>
    <w:lvl w:ilvl="4" w:tplc="C3C02B4C">
      <w:start w:val="1"/>
      <w:numFmt w:val="lowerLetter"/>
      <w:lvlText w:val="%5."/>
      <w:lvlJc w:val="left"/>
      <w:pPr>
        <w:ind w:left="3600" w:hanging="360"/>
      </w:pPr>
    </w:lvl>
    <w:lvl w:ilvl="5" w:tplc="8F36879A">
      <w:start w:val="1"/>
      <w:numFmt w:val="lowerRoman"/>
      <w:lvlText w:val="%6."/>
      <w:lvlJc w:val="right"/>
      <w:pPr>
        <w:ind w:left="4320" w:hanging="180"/>
      </w:pPr>
    </w:lvl>
    <w:lvl w:ilvl="6" w:tplc="88AE2410">
      <w:start w:val="1"/>
      <w:numFmt w:val="decimal"/>
      <w:lvlText w:val="%7."/>
      <w:lvlJc w:val="left"/>
      <w:pPr>
        <w:ind w:left="5040" w:hanging="360"/>
      </w:pPr>
    </w:lvl>
    <w:lvl w:ilvl="7" w:tplc="DA5ECA16">
      <w:start w:val="1"/>
      <w:numFmt w:val="lowerLetter"/>
      <w:lvlText w:val="%8."/>
      <w:lvlJc w:val="left"/>
      <w:pPr>
        <w:ind w:left="5760" w:hanging="360"/>
      </w:pPr>
    </w:lvl>
    <w:lvl w:ilvl="8" w:tplc="41F0050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82777"/>
    <w:multiLevelType w:val="hybridMultilevel"/>
    <w:tmpl w:val="6494ED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B24450"/>
    <w:multiLevelType w:val="hybridMultilevel"/>
    <w:tmpl w:val="D6D07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17636A"/>
    <w:multiLevelType w:val="hybridMultilevel"/>
    <w:tmpl w:val="4D90E8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531DC"/>
    <w:multiLevelType w:val="hybridMultilevel"/>
    <w:tmpl w:val="3D7081C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CF07C8"/>
    <w:multiLevelType w:val="hybridMultilevel"/>
    <w:tmpl w:val="C53AFC0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8311CA"/>
    <w:multiLevelType w:val="hybridMultilevel"/>
    <w:tmpl w:val="BD561BAA"/>
    <w:lvl w:ilvl="0" w:tplc="01D0C9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FCEF7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2C4BD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3CCE8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D63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21A04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DEC5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F087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5436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A710D1"/>
    <w:multiLevelType w:val="hybridMultilevel"/>
    <w:tmpl w:val="B8343E12"/>
    <w:lvl w:ilvl="0" w:tplc="8A20925C">
      <w:start w:val="1"/>
      <w:numFmt w:val="decimal"/>
      <w:lvlText w:val="%1."/>
      <w:lvlJc w:val="left"/>
      <w:pPr>
        <w:ind w:left="900" w:hanging="360"/>
      </w:pPr>
    </w:lvl>
    <w:lvl w:ilvl="1" w:tplc="3572D3DC">
      <w:start w:val="1"/>
      <w:numFmt w:val="lowerLetter"/>
      <w:lvlText w:val="%2."/>
      <w:lvlJc w:val="left"/>
      <w:pPr>
        <w:ind w:left="1620" w:hanging="360"/>
      </w:pPr>
    </w:lvl>
    <w:lvl w:ilvl="2" w:tplc="5860CA08">
      <w:start w:val="1"/>
      <w:numFmt w:val="lowerRoman"/>
      <w:lvlText w:val="%3."/>
      <w:lvlJc w:val="right"/>
      <w:pPr>
        <w:ind w:left="2340" w:hanging="180"/>
      </w:pPr>
    </w:lvl>
    <w:lvl w:ilvl="3" w:tplc="24C60B1C">
      <w:start w:val="1"/>
      <w:numFmt w:val="decimal"/>
      <w:lvlText w:val="%4."/>
      <w:lvlJc w:val="left"/>
      <w:pPr>
        <w:ind w:left="3060" w:hanging="360"/>
      </w:pPr>
    </w:lvl>
    <w:lvl w:ilvl="4" w:tplc="76CE3838">
      <w:start w:val="1"/>
      <w:numFmt w:val="lowerLetter"/>
      <w:lvlText w:val="%5."/>
      <w:lvlJc w:val="left"/>
      <w:pPr>
        <w:ind w:left="3780" w:hanging="360"/>
      </w:pPr>
    </w:lvl>
    <w:lvl w:ilvl="5" w:tplc="079892B8">
      <w:start w:val="1"/>
      <w:numFmt w:val="lowerRoman"/>
      <w:lvlText w:val="%6."/>
      <w:lvlJc w:val="right"/>
      <w:pPr>
        <w:ind w:left="4500" w:hanging="180"/>
      </w:pPr>
    </w:lvl>
    <w:lvl w:ilvl="6" w:tplc="3B3E3034">
      <w:start w:val="1"/>
      <w:numFmt w:val="decimal"/>
      <w:lvlText w:val="%7."/>
      <w:lvlJc w:val="left"/>
      <w:pPr>
        <w:ind w:left="5220" w:hanging="360"/>
      </w:pPr>
    </w:lvl>
    <w:lvl w:ilvl="7" w:tplc="C71C111E">
      <w:start w:val="1"/>
      <w:numFmt w:val="lowerLetter"/>
      <w:lvlText w:val="%8."/>
      <w:lvlJc w:val="left"/>
      <w:pPr>
        <w:ind w:left="5940" w:hanging="360"/>
      </w:pPr>
    </w:lvl>
    <w:lvl w:ilvl="8" w:tplc="1072318E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5BE112E1"/>
    <w:multiLevelType w:val="hybridMultilevel"/>
    <w:tmpl w:val="DC600A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1595F42"/>
    <w:multiLevelType w:val="hybridMultilevel"/>
    <w:tmpl w:val="6CE4C2C2"/>
    <w:lvl w:ilvl="0" w:tplc="0416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7142AC"/>
    <w:multiLevelType w:val="multilevel"/>
    <w:tmpl w:val="6D9C8C9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7" w15:restartNumberingAfterBreak="0">
    <w:nsid w:val="667F61CB"/>
    <w:multiLevelType w:val="hybridMultilevel"/>
    <w:tmpl w:val="357AEA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AC4981"/>
    <w:multiLevelType w:val="hybridMultilevel"/>
    <w:tmpl w:val="3CF85EF6"/>
    <w:lvl w:ilvl="0" w:tplc="63F08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20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6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ED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CD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0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8E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47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28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22B92"/>
    <w:multiLevelType w:val="hybridMultilevel"/>
    <w:tmpl w:val="567423F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74CE1"/>
    <w:multiLevelType w:val="multilevel"/>
    <w:tmpl w:val="87D0D9B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E33D07"/>
    <w:multiLevelType w:val="hybridMultilevel"/>
    <w:tmpl w:val="C8BC6E2E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EAB4AC4"/>
    <w:multiLevelType w:val="hybridMultilevel"/>
    <w:tmpl w:val="2C0652CC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28"/>
  </w:num>
  <w:num w:numId="5">
    <w:abstractNumId w:val="5"/>
  </w:num>
  <w:num w:numId="6">
    <w:abstractNumId w:val="30"/>
  </w:num>
  <w:num w:numId="7">
    <w:abstractNumId w:val="31"/>
  </w:num>
  <w:num w:numId="8">
    <w:abstractNumId w:val="2"/>
  </w:num>
  <w:num w:numId="9">
    <w:abstractNumId w:val="18"/>
  </w:num>
  <w:num w:numId="10">
    <w:abstractNumId w:val="31"/>
    <w:lvlOverride w:ilvl="0">
      <w:startOverride w:val="5"/>
    </w:lvlOverride>
    <w:lvlOverride w:ilvl="1">
      <w:startOverride w:val="2"/>
    </w:lvlOverride>
  </w:num>
  <w:num w:numId="11">
    <w:abstractNumId w:val="13"/>
  </w:num>
  <w:num w:numId="12">
    <w:abstractNumId w:val="31"/>
    <w:lvlOverride w:ilvl="0">
      <w:startOverride w:val="5"/>
    </w:lvlOverride>
    <w:lvlOverride w:ilvl="1">
      <w:startOverride w:val="13"/>
    </w:lvlOverride>
  </w:num>
  <w:num w:numId="13">
    <w:abstractNumId w:val="17"/>
  </w:num>
  <w:num w:numId="14">
    <w:abstractNumId w:val="20"/>
  </w:num>
  <w:num w:numId="15">
    <w:abstractNumId w:val="10"/>
  </w:num>
  <w:num w:numId="16">
    <w:abstractNumId w:val="4"/>
  </w:num>
  <w:num w:numId="17">
    <w:abstractNumId w:val="21"/>
  </w:num>
  <w:num w:numId="18">
    <w:abstractNumId w:val="12"/>
  </w:num>
  <w:num w:numId="19">
    <w:abstractNumId w:val="27"/>
  </w:num>
  <w:num w:numId="20">
    <w:abstractNumId w:val="14"/>
  </w:num>
  <w:num w:numId="21">
    <w:abstractNumId w:val="1"/>
  </w:num>
  <w:num w:numId="22">
    <w:abstractNumId w:val="19"/>
  </w:num>
  <w:num w:numId="23">
    <w:abstractNumId w:val="8"/>
  </w:num>
  <w:num w:numId="24">
    <w:abstractNumId w:val="0"/>
  </w:num>
  <w:num w:numId="25">
    <w:abstractNumId w:val="26"/>
  </w:num>
  <w:num w:numId="26">
    <w:abstractNumId w:val="6"/>
  </w:num>
  <w:num w:numId="27">
    <w:abstractNumId w:val="31"/>
  </w:num>
  <w:num w:numId="28">
    <w:abstractNumId w:val="31"/>
    <w:lvlOverride w:ilvl="0">
      <w:startOverride w:val="8"/>
    </w:lvlOverride>
  </w:num>
  <w:num w:numId="29">
    <w:abstractNumId w:val="31"/>
    <w:lvlOverride w:ilvl="0">
      <w:startOverride w:val="7"/>
    </w:lvlOverride>
    <w:lvlOverride w:ilvl="1">
      <w:startOverride w:val="1"/>
    </w:lvlOverride>
  </w:num>
  <w:num w:numId="30">
    <w:abstractNumId w:val="9"/>
  </w:num>
  <w:num w:numId="31">
    <w:abstractNumId w:val="25"/>
  </w:num>
  <w:num w:numId="32">
    <w:abstractNumId w:val="33"/>
  </w:num>
  <w:num w:numId="33">
    <w:abstractNumId w:val="7"/>
  </w:num>
  <w:num w:numId="34">
    <w:abstractNumId w:val="32"/>
  </w:num>
  <w:num w:numId="35">
    <w:abstractNumId w:val="29"/>
  </w:num>
  <w:num w:numId="36">
    <w:abstractNumId w:val="11"/>
  </w:num>
  <w:num w:numId="37">
    <w:abstractNumId w:val="24"/>
  </w:num>
  <w:num w:numId="38">
    <w:abstractNumId w:val="15"/>
  </w:num>
  <w:num w:numId="39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ED"/>
    <w:rsid w:val="000032F8"/>
    <w:rsid w:val="0000358F"/>
    <w:rsid w:val="0000495C"/>
    <w:rsid w:val="00005311"/>
    <w:rsid w:val="00013356"/>
    <w:rsid w:val="00014D31"/>
    <w:rsid w:val="00016882"/>
    <w:rsid w:val="00021A0A"/>
    <w:rsid w:val="00022BB0"/>
    <w:rsid w:val="000233A1"/>
    <w:rsid w:val="00023C17"/>
    <w:rsid w:val="00025267"/>
    <w:rsid w:val="0003201C"/>
    <w:rsid w:val="00036B38"/>
    <w:rsid w:val="000444AC"/>
    <w:rsid w:val="00046AF3"/>
    <w:rsid w:val="00047306"/>
    <w:rsid w:val="0005278F"/>
    <w:rsid w:val="00052B90"/>
    <w:rsid w:val="00055B89"/>
    <w:rsid w:val="00056B4E"/>
    <w:rsid w:val="00061FAA"/>
    <w:rsid w:val="0006222E"/>
    <w:rsid w:val="000644C1"/>
    <w:rsid w:val="00071B94"/>
    <w:rsid w:val="000772BD"/>
    <w:rsid w:val="000801CA"/>
    <w:rsid w:val="000828C6"/>
    <w:rsid w:val="00087AEB"/>
    <w:rsid w:val="00091E76"/>
    <w:rsid w:val="00092891"/>
    <w:rsid w:val="000933CC"/>
    <w:rsid w:val="0009479E"/>
    <w:rsid w:val="000A1CC0"/>
    <w:rsid w:val="000A46B5"/>
    <w:rsid w:val="000A5826"/>
    <w:rsid w:val="000B40CF"/>
    <w:rsid w:val="000B59F9"/>
    <w:rsid w:val="000D1CF0"/>
    <w:rsid w:val="000E343E"/>
    <w:rsid w:val="000E7BD6"/>
    <w:rsid w:val="000F2619"/>
    <w:rsid w:val="000F4B0C"/>
    <w:rsid w:val="000F5FBE"/>
    <w:rsid w:val="000F6DE8"/>
    <w:rsid w:val="00101149"/>
    <w:rsid w:val="00106EF1"/>
    <w:rsid w:val="00121444"/>
    <w:rsid w:val="00121C70"/>
    <w:rsid w:val="001222ED"/>
    <w:rsid w:val="001229D7"/>
    <w:rsid w:val="00125C23"/>
    <w:rsid w:val="001358DC"/>
    <w:rsid w:val="00140197"/>
    <w:rsid w:val="00143BC0"/>
    <w:rsid w:val="00151D1C"/>
    <w:rsid w:val="001525B0"/>
    <w:rsid w:val="00152778"/>
    <w:rsid w:val="00152E83"/>
    <w:rsid w:val="00162B23"/>
    <w:rsid w:val="0016405A"/>
    <w:rsid w:val="00165281"/>
    <w:rsid w:val="00181A36"/>
    <w:rsid w:val="001832A9"/>
    <w:rsid w:val="00186F74"/>
    <w:rsid w:val="00191E45"/>
    <w:rsid w:val="001972FC"/>
    <w:rsid w:val="001B2F46"/>
    <w:rsid w:val="001B4756"/>
    <w:rsid w:val="001C408E"/>
    <w:rsid w:val="001C6874"/>
    <w:rsid w:val="001C7767"/>
    <w:rsid w:val="001D68BD"/>
    <w:rsid w:val="001F2D1B"/>
    <w:rsid w:val="001F401A"/>
    <w:rsid w:val="00200A42"/>
    <w:rsid w:val="00204688"/>
    <w:rsid w:val="0020483C"/>
    <w:rsid w:val="002078B5"/>
    <w:rsid w:val="00210E3C"/>
    <w:rsid w:val="00211AE5"/>
    <w:rsid w:val="00214345"/>
    <w:rsid w:val="002156E4"/>
    <w:rsid w:val="00216AD5"/>
    <w:rsid w:val="002209DD"/>
    <w:rsid w:val="00225DA7"/>
    <w:rsid w:val="0022625C"/>
    <w:rsid w:val="002316D6"/>
    <w:rsid w:val="0023464F"/>
    <w:rsid w:val="002363F8"/>
    <w:rsid w:val="0024027F"/>
    <w:rsid w:val="00242262"/>
    <w:rsid w:val="00243C63"/>
    <w:rsid w:val="00246C50"/>
    <w:rsid w:val="00250D8F"/>
    <w:rsid w:val="00253A01"/>
    <w:rsid w:val="00255DAA"/>
    <w:rsid w:val="0026194D"/>
    <w:rsid w:val="002647EF"/>
    <w:rsid w:val="0026714D"/>
    <w:rsid w:val="00270DF1"/>
    <w:rsid w:val="002835FF"/>
    <w:rsid w:val="00284186"/>
    <w:rsid w:val="0028524A"/>
    <w:rsid w:val="002938EB"/>
    <w:rsid w:val="00293BBA"/>
    <w:rsid w:val="00294090"/>
    <w:rsid w:val="002A265F"/>
    <w:rsid w:val="002A3567"/>
    <w:rsid w:val="002A48F7"/>
    <w:rsid w:val="002A4ADE"/>
    <w:rsid w:val="002C0322"/>
    <w:rsid w:val="002C2DA8"/>
    <w:rsid w:val="002C7971"/>
    <w:rsid w:val="002D08FD"/>
    <w:rsid w:val="002D2362"/>
    <w:rsid w:val="002D2DB3"/>
    <w:rsid w:val="002D4E3F"/>
    <w:rsid w:val="002D56D3"/>
    <w:rsid w:val="002E099D"/>
    <w:rsid w:val="002E09A1"/>
    <w:rsid w:val="002E19E5"/>
    <w:rsid w:val="002E5134"/>
    <w:rsid w:val="002E6C57"/>
    <w:rsid w:val="002F1B06"/>
    <w:rsid w:val="002F2DC7"/>
    <w:rsid w:val="002F4FAE"/>
    <w:rsid w:val="002F5548"/>
    <w:rsid w:val="00306009"/>
    <w:rsid w:val="00306681"/>
    <w:rsid w:val="003074C2"/>
    <w:rsid w:val="00310121"/>
    <w:rsid w:val="00313281"/>
    <w:rsid w:val="003178F5"/>
    <w:rsid w:val="003250C9"/>
    <w:rsid w:val="003262DB"/>
    <w:rsid w:val="00341656"/>
    <w:rsid w:val="00347B37"/>
    <w:rsid w:val="00353464"/>
    <w:rsid w:val="00355C4E"/>
    <w:rsid w:val="00362370"/>
    <w:rsid w:val="00363541"/>
    <w:rsid w:val="00364C53"/>
    <w:rsid w:val="003712A2"/>
    <w:rsid w:val="00371D9E"/>
    <w:rsid w:val="003770B0"/>
    <w:rsid w:val="00381608"/>
    <w:rsid w:val="00381CF3"/>
    <w:rsid w:val="00381EE4"/>
    <w:rsid w:val="00382D41"/>
    <w:rsid w:val="00383C65"/>
    <w:rsid w:val="0039229D"/>
    <w:rsid w:val="003929B7"/>
    <w:rsid w:val="00394B8C"/>
    <w:rsid w:val="00394DD9"/>
    <w:rsid w:val="003A0E20"/>
    <w:rsid w:val="003A1994"/>
    <w:rsid w:val="003A200A"/>
    <w:rsid w:val="003A30DF"/>
    <w:rsid w:val="003A4E7C"/>
    <w:rsid w:val="003A528F"/>
    <w:rsid w:val="003B01DB"/>
    <w:rsid w:val="003B4191"/>
    <w:rsid w:val="003B61D4"/>
    <w:rsid w:val="003C6EAF"/>
    <w:rsid w:val="003D4E66"/>
    <w:rsid w:val="003D5A25"/>
    <w:rsid w:val="003D5DEA"/>
    <w:rsid w:val="003E0301"/>
    <w:rsid w:val="003E188B"/>
    <w:rsid w:val="003E2CEC"/>
    <w:rsid w:val="003E651A"/>
    <w:rsid w:val="003F5DE9"/>
    <w:rsid w:val="004023B8"/>
    <w:rsid w:val="00403F86"/>
    <w:rsid w:val="00404C71"/>
    <w:rsid w:val="0041511A"/>
    <w:rsid w:val="0041555A"/>
    <w:rsid w:val="004169FC"/>
    <w:rsid w:val="004201AB"/>
    <w:rsid w:val="00423600"/>
    <w:rsid w:val="00424D55"/>
    <w:rsid w:val="0043224A"/>
    <w:rsid w:val="004328AB"/>
    <w:rsid w:val="004373E4"/>
    <w:rsid w:val="004454E6"/>
    <w:rsid w:val="00452FDE"/>
    <w:rsid w:val="00455C15"/>
    <w:rsid w:val="00460EC4"/>
    <w:rsid w:val="00463802"/>
    <w:rsid w:val="00463C8A"/>
    <w:rsid w:val="0047256C"/>
    <w:rsid w:val="00476958"/>
    <w:rsid w:val="00477046"/>
    <w:rsid w:val="00490028"/>
    <w:rsid w:val="00490C0F"/>
    <w:rsid w:val="0049111C"/>
    <w:rsid w:val="00491A69"/>
    <w:rsid w:val="0049338A"/>
    <w:rsid w:val="004943A5"/>
    <w:rsid w:val="00496A96"/>
    <w:rsid w:val="004A2E2F"/>
    <w:rsid w:val="004A5C91"/>
    <w:rsid w:val="004B6F8D"/>
    <w:rsid w:val="004B79DC"/>
    <w:rsid w:val="004C357B"/>
    <w:rsid w:val="004C395F"/>
    <w:rsid w:val="004C7EE7"/>
    <w:rsid w:val="004E3D4E"/>
    <w:rsid w:val="004F6D3F"/>
    <w:rsid w:val="00501E1C"/>
    <w:rsid w:val="0050319E"/>
    <w:rsid w:val="00504540"/>
    <w:rsid w:val="00504E6F"/>
    <w:rsid w:val="00516C7B"/>
    <w:rsid w:val="00523608"/>
    <w:rsid w:val="005244E9"/>
    <w:rsid w:val="00525881"/>
    <w:rsid w:val="00530E34"/>
    <w:rsid w:val="00541550"/>
    <w:rsid w:val="005444D7"/>
    <w:rsid w:val="00556284"/>
    <w:rsid w:val="00562C16"/>
    <w:rsid w:val="00563791"/>
    <w:rsid w:val="00564E1E"/>
    <w:rsid w:val="0056779F"/>
    <w:rsid w:val="00576EE2"/>
    <w:rsid w:val="005801A8"/>
    <w:rsid w:val="00580C12"/>
    <w:rsid w:val="0058168D"/>
    <w:rsid w:val="005850A7"/>
    <w:rsid w:val="0058629D"/>
    <w:rsid w:val="00595DEA"/>
    <w:rsid w:val="005A6C43"/>
    <w:rsid w:val="005B2E22"/>
    <w:rsid w:val="005B49BC"/>
    <w:rsid w:val="005B61D3"/>
    <w:rsid w:val="005B6FA8"/>
    <w:rsid w:val="005C271B"/>
    <w:rsid w:val="005C2ED1"/>
    <w:rsid w:val="005C7A10"/>
    <w:rsid w:val="005D1A56"/>
    <w:rsid w:val="005D7244"/>
    <w:rsid w:val="005D7EE6"/>
    <w:rsid w:val="005E2648"/>
    <w:rsid w:val="005E6053"/>
    <w:rsid w:val="005E7AB0"/>
    <w:rsid w:val="005F1BB7"/>
    <w:rsid w:val="005F1C4D"/>
    <w:rsid w:val="005F255B"/>
    <w:rsid w:val="005F3502"/>
    <w:rsid w:val="005F5FB1"/>
    <w:rsid w:val="005F6FC3"/>
    <w:rsid w:val="005F73B7"/>
    <w:rsid w:val="0060385E"/>
    <w:rsid w:val="0060596A"/>
    <w:rsid w:val="00606F84"/>
    <w:rsid w:val="0061248C"/>
    <w:rsid w:val="00616D3C"/>
    <w:rsid w:val="006172F8"/>
    <w:rsid w:val="006265D8"/>
    <w:rsid w:val="00630596"/>
    <w:rsid w:val="00636061"/>
    <w:rsid w:val="006447E9"/>
    <w:rsid w:val="006519B8"/>
    <w:rsid w:val="00656E8C"/>
    <w:rsid w:val="00666AC4"/>
    <w:rsid w:val="00667E0F"/>
    <w:rsid w:val="00671A5B"/>
    <w:rsid w:val="00671F4D"/>
    <w:rsid w:val="00676118"/>
    <w:rsid w:val="0067738F"/>
    <w:rsid w:val="00677935"/>
    <w:rsid w:val="00677BF6"/>
    <w:rsid w:val="006806C3"/>
    <w:rsid w:val="00683E14"/>
    <w:rsid w:val="006976E3"/>
    <w:rsid w:val="006A1E70"/>
    <w:rsid w:val="006A1F2A"/>
    <w:rsid w:val="006A23CC"/>
    <w:rsid w:val="006C1B3B"/>
    <w:rsid w:val="006C22CC"/>
    <w:rsid w:val="006C5EF0"/>
    <w:rsid w:val="006D34CC"/>
    <w:rsid w:val="006D458F"/>
    <w:rsid w:val="006E5EEB"/>
    <w:rsid w:val="006E7EA7"/>
    <w:rsid w:val="006F44B1"/>
    <w:rsid w:val="00701DD8"/>
    <w:rsid w:val="00705195"/>
    <w:rsid w:val="007061E4"/>
    <w:rsid w:val="00707780"/>
    <w:rsid w:val="007146C0"/>
    <w:rsid w:val="00723FF6"/>
    <w:rsid w:val="00725B15"/>
    <w:rsid w:val="00736254"/>
    <w:rsid w:val="007374A4"/>
    <w:rsid w:val="00737C98"/>
    <w:rsid w:val="00741D78"/>
    <w:rsid w:val="00742AA1"/>
    <w:rsid w:val="0074390E"/>
    <w:rsid w:val="00746F12"/>
    <w:rsid w:val="0074784D"/>
    <w:rsid w:val="0076410E"/>
    <w:rsid w:val="00770710"/>
    <w:rsid w:val="00773754"/>
    <w:rsid w:val="00774709"/>
    <w:rsid w:val="00775F1D"/>
    <w:rsid w:val="00777F48"/>
    <w:rsid w:val="007829F3"/>
    <w:rsid w:val="007861CA"/>
    <w:rsid w:val="0079055D"/>
    <w:rsid w:val="007A313C"/>
    <w:rsid w:val="007A646B"/>
    <w:rsid w:val="007A6785"/>
    <w:rsid w:val="007B19DB"/>
    <w:rsid w:val="007B472F"/>
    <w:rsid w:val="007B5518"/>
    <w:rsid w:val="007B5AF6"/>
    <w:rsid w:val="007C1895"/>
    <w:rsid w:val="007C1943"/>
    <w:rsid w:val="007C2492"/>
    <w:rsid w:val="007C6D8F"/>
    <w:rsid w:val="007D0619"/>
    <w:rsid w:val="007D4C1E"/>
    <w:rsid w:val="007D7523"/>
    <w:rsid w:val="007E1525"/>
    <w:rsid w:val="007E45B6"/>
    <w:rsid w:val="007E4F99"/>
    <w:rsid w:val="007F0569"/>
    <w:rsid w:val="007F557D"/>
    <w:rsid w:val="007F5E81"/>
    <w:rsid w:val="007F5E85"/>
    <w:rsid w:val="00800317"/>
    <w:rsid w:val="008018FE"/>
    <w:rsid w:val="00806F84"/>
    <w:rsid w:val="00807AD3"/>
    <w:rsid w:val="008100E4"/>
    <w:rsid w:val="008124B4"/>
    <w:rsid w:val="00812646"/>
    <w:rsid w:val="00813B34"/>
    <w:rsid w:val="00814C96"/>
    <w:rsid w:val="008212A2"/>
    <w:rsid w:val="008218BA"/>
    <w:rsid w:val="0082283F"/>
    <w:rsid w:val="00823E04"/>
    <w:rsid w:val="00827957"/>
    <w:rsid w:val="00831A13"/>
    <w:rsid w:val="00837BAF"/>
    <w:rsid w:val="008445CB"/>
    <w:rsid w:val="0084575B"/>
    <w:rsid w:val="0085619D"/>
    <w:rsid w:val="0085774A"/>
    <w:rsid w:val="00861383"/>
    <w:rsid w:val="00864E2A"/>
    <w:rsid w:val="00874AC5"/>
    <w:rsid w:val="00875086"/>
    <w:rsid w:val="00875E6C"/>
    <w:rsid w:val="00882CD0"/>
    <w:rsid w:val="00886453"/>
    <w:rsid w:val="00887AE3"/>
    <w:rsid w:val="00891EAA"/>
    <w:rsid w:val="0089264D"/>
    <w:rsid w:val="00894E5C"/>
    <w:rsid w:val="0089603B"/>
    <w:rsid w:val="008A64DB"/>
    <w:rsid w:val="008A7E58"/>
    <w:rsid w:val="008B105E"/>
    <w:rsid w:val="008B63D6"/>
    <w:rsid w:val="008B736F"/>
    <w:rsid w:val="008C32C7"/>
    <w:rsid w:val="008C5C9C"/>
    <w:rsid w:val="008C5EBC"/>
    <w:rsid w:val="008D3543"/>
    <w:rsid w:val="008D38C1"/>
    <w:rsid w:val="008D44E2"/>
    <w:rsid w:val="008E4098"/>
    <w:rsid w:val="008E5277"/>
    <w:rsid w:val="0090361C"/>
    <w:rsid w:val="00903B42"/>
    <w:rsid w:val="00905F63"/>
    <w:rsid w:val="00906998"/>
    <w:rsid w:val="009144EB"/>
    <w:rsid w:val="00915281"/>
    <w:rsid w:val="00915BE8"/>
    <w:rsid w:val="00916977"/>
    <w:rsid w:val="009177DD"/>
    <w:rsid w:val="00917FE7"/>
    <w:rsid w:val="009205B8"/>
    <w:rsid w:val="0092079A"/>
    <w:rsid w:val="009305C2"/>
    <w:rsid w:val="00935D90"/>
    <w:rsid w:val="00940695"/>
    <w:rsid w:val="00942896"/>
    <w:rsid w:val="00952397"/>
    <w:rsid w:val="0095404C"/>
    <w:rsid w:val="009600BE"/>
    <w:rsid w:val="0096279E"/>
    <w:rsid w:val="009706B3"/>
    <w:rsid w:val="00972CEA"/>
    <w:rsid w:val="009737FA"/>
    <w:rsid w:val="00977CC3"/>
    <w:rsid w:val="00983107"/>
    <w:rsid w:val="009844C4"/>
    <w:rsid w:val="00986752"/>
    <w:rsid w:val="00986D5C"/>
    <w:rsid w:val="00997719"/>
    <w:rsid w:val="009A225B"/>
    <w:rsid w:val="009A24CF"/>
    <w:rsid w:val="009B03C7"/>
    <w:rsid w:val="009B06F4"/>
    <w:rsid w:val="009B33EF"/>
    <w:rsid w:val="009B41E7"/>
    <w:rsid w:val="009B6A38"/>
    <w:rsid w:val="009C11BB"/>
    <w:rsid w:val="009C2095"/>
    <w:rsid w:val="009E76E6"/>
    <w:rsid w:val="009F0EDE"/>
    <w:rsid w:val="009F20EE"/>
    <w:rsid w:val="009F339A"/>
    <w:rsid w:val="009F7431"/>
    <w:rsid w:val="00A01CC8"/>
    <w:rsid w:val="00A0217C"/>
    <w:rsid w:val="00A035D0"/>
    <w:rsid w:val="00A03C6B"/>
    <w:rsid w:val="00A041EF"/>
    <w:rsid w:val="00A132DF"/>
    <w:rsid w:val="00A20EC0"/>
    <w:rsid w:val="00A257C7"/>
    <w:rsid w:val="00A26138"/>
    <w:rsid w:val="00A30B95"/>
    <w:rsid w:val="00A33DF3"/>
    <w:rsid w:val="00A344EE"/>
    <w:rsid w:val="00A4379A"/>
    <w:rsid w:val="00A469FF"/>
    <w:rsid w:val="00A47ECA"/>
    <w:rsid w:val="00A64CCB"/>
    <w:rsid w:val="00A65079"/>
    <w:rsid w:val="00A7085A"/>
    <w:rsid w:val="00A70E66"/>
    <w:rsid w:val="00A7428D"/>
    <w:rsid w:val="00A7461D"/>
    <w:rsid w:val="00A756CC"/>
    <w:rsid w:val="00A76E64"/>
    <w:rsid w:val="00A806C7"/>
    <w:rsid w:val="00A80A40"/>
    <w:rsid w:val="00A81E89"/>
    <w:rsid w:val="00A85C79"/>
    <w:rsid w:val="00A909C5"/>
    <w:rsid w:val="00A929DE"/>
    <w:rsid w:val="00A92C29"/>
    <w:rsid w:val="00A94DAB"/>
    <w:rsid w:val="00A955EA"/>
    <w:rsid w:val="00A95B4F"/>
    <w:rsid w:val="00A96058"/>
    <w:rsid w:val="00A963A4"/>
    <w:rsid w:val="00AA34D5"/>
    <w:rsid w:val="00AA364A"/>
    <w:rsid w:val="00AA64B6"/>
    <w:rsid w:val="00AA77A1"/>
    <w:rsid w:val="00AA7A79"/>
    <w:rsid w:val="00AB0850"/>
    <w:rsid w:val="00AB1F69"/>
    <w:rsid w:val="00AB70F5"/>
    <w:rsid w:val="00AC1FE9"/>
    <w:rsid w:val="00AC2D0F"/>
    <w:rsid w:val="00AC35D9"/>
    <w:rsid w:val="00AC51D6"/>
    <w:rsid w:val="00AD4C02"/>
    <w:rsid w:val="00AD5D94"/>
    <w:rsid w:val="00AD6DDB"/>
    <w:rsid w:val="00AE05D7"/>
    <w:rsid w:val="00AE09B3"/>
    <w:rsid w:val="00AE1EA3"/>
    <w:rsid w:val="00AE3597"/>
    <w:rsid w:val="00AF2CA6"/>
    <w:rsid w:val="00B00238"/>
    <w:rsid w:val="00B02B48"/>
    <w:rsid w:val="00B05433"/>
    <w:rsid w:val="00B06AE2"/>
    <w:rsid w:val="00B0745E"/>
    <w:rsid w:val="00B07A69"/>
    <w:rsid w:val="00B26DE5"/>
    <w:rsid w:val="00B35A0D"/>
    <w:rsid w:val="00B406BE"/>
    <w:rsid w:val="00B45150"/>
    <w:rsid w:val="00B45CC6"/>
    <w:rsid w:val="00B45D84"/>
    <w:rsid w:val="00B47BD4"/>
    <w:rsid w:val="00B571FC"/>
    <w:rsid w:val="00B57746"/>
    <w:rsid w:val="00B6005A"/>
    <w:rsid w:val="00B67372"/>
    <w:rsid w:val="00B720D3"/>
    <w:rsid w:val="00B73D6F"/>
    <w:rsid w:val="00B77E6C"/>
    <w:rsid w:val="00B851FE"/>
    <w:rsid w:val="00B87B64"/>
    <w:rsid w:val="00B91DA1"/>
    <w:rsid w:val="00B94CAF"/>
    <w:rsid w:val="00B96AD1"/>
    <w:rsid w:val="00BA1947"/>
    <w:rsid w:val="00BA3314"/>
    <w:rsid w:val="00BA3AF7"/>
    <w:rsid w:val="00BB1B7C"/>
    <w:rsid w:val="00BC1035"/>
    <w:rsid w:val="00BC430D"/>
    <w:rsid w:val="00BC641C"/>
    <w:rsid w:val="00BC76DF"/>
    <w:rsid w:val="00BD0553"/>
    <w:rsid w:val="00BD2D85"/>
    <w:rsid w:val="00BD396C"/>
    <w:rsid w:val="00BD4EF6"/>
    <w:rsid w:val="00BE4D31"/>
    <w:rsid w:val="00BE60B2"/>
    <w:rsid w:val="00BF3680"/>
    <w:rsid w:val="00BF6BD9"/>
    <w:rsid w:val="00C054D2"/>
    <w:rsid w:val="00C07389"/>
    <w:rsid w:val="00C1008F"/>
    <w:rsid w:val="00C10AB6"/>
    <w:rsid w:val="00C1788C"/>
    <w:rsid w:val="00C3070A"/>
    <w:rsid w:val="00C30B50"/>
    <w:rsid w:val="00C31921"/>
    <w:rsid w:val="00C32037"/>
    <w:rsid w:val="00C41B30"/>
    <w:rsid w:val="00C52E66"/>
    <w:rsid w:val="00C538CC"/>
    <w:rsid w:val="00C53E1C"/>
    <w:rsid w:val="00C5438D"/>
    <w:rsid w:val="00C707AF"/>
    <w:rsid w:val="00C77816"/>
    <w:rsid w:val="00C811B8"/>
    <w:rsid w:val="00C82DBB"/>
    <w:rsid w:val="00C879F1"/>
    <w:rsid w:val="00C87C73"/>
    <w:rsid w:val="00C91FC0"/>
    <w:rsid w:val="00C955BD"/>
    <w:rsid w:val="00CA1D16"/>
    <w:rsid w:val="00CB19BC"/>
    <w:rsid w:val="00CC198C"/>
    <w:rsid w:val="00CC24C5"/>
    <w:rsid w:val="00CC31CC"/>
    <w:rsid w:val="00CE50BC"/>
    <w:rsid w:val="00CE6C67"/>
    <w:rsid w:val="00CE726A"/>
    <w:rsid w:val="00CF37B6"/>
    <w:rsid w:val="00CF3EFB"/>
    <w:rsid w:val="00CF4923"/>
    <w:rsid w:val="00CF5828"/>
    <w:rsid w:val="00D030C4"/>
    <w:rsid w:val="00D12AEA"/>
    <w:rsid w:val="00D13088"/>
    <w:rsid w:val="00D147D8"/>
    <w:rsid w:val="00D1527D"/>
    <w:rsid w:val="00D15C37"/>
    <w:rsid w:val="00D2243D"/>
    <w:rsid w:val="00D239B0"/>
    <w:rsid w:val="00D249D2"/>
    <w:rsid w:val="00D261B6"/>
    <w:rsid w:val="00D318F4"/>
    <w:rsid w:val="00D35CB1"/>
    <w:rsid w:val="00D434A8"/>
    <w:rsid w:val="00D51504"/>
    <w:rsid w:val="00D516E1"/>
    <w:rsid w:val="00D53622"/>
    <w:rsid w:val="00D53AA9"/>
    <w:rsid w:val="00D55664"/>
    <w:rsid w:val="00D62C38"/>
    <w:rsid w:val="00D6357B"/>
    <w:rsid w:val="00D65F54"/>
    <w:rsid w:val="00D66EA5"/>
    <w:rsid w:val="00D66F4F"/>
    <w:rsid w:val="00D72B00"/>
    <w:rsid w:val="00D745EE"/>
    <w:rsid w:val="00D81203"/>
    <w:rsid w:val="00D814AD"/>
    <w:rsid w:val="00D81CC0"/>
    <w:rsid w:val="00D95B08"/>
    <w:rsid w:val="00D9668A"/>
    <w:rsid w:val="00D972A2"/>
    <w:rsid w:val="00DA00ED"/>
    <w:rsid w:val="00DA3F94"/>
    <w:rsid w:val="00DA6B4B"/>
    <w:rsid w:val="00DA7B44"/>
    <w:rsid w:val="00DB2BCB"/>
    <w:rsid w:val="00DC25B1"/>
    <w:rsid w:val="00DC3E7D"/>
    <w:rsid w:val="00DC3EDA"/>
    <w:rsid w:val="00DD0343"/>
    <w:rsid w:val="00DD0F42"/>
    <w:rsid w:val="00DD43C9"/>
    <w:rsid w:val="00DD494D"/>
    <w:rsid w:val="00DD4E90"/>
    <w:rsid w:val="00DD588E"/>
    <w:rsid w:val="00DF0599"/>
    <w:rsid w:val="00DF431D"/>
    <w:rsid w:val="00DF46BE"/>
    <w:rsid w:val="00E00F29"/>
    <w:rsid w:val="00E015CE"/>
    <w:rsid w:val="00E049DD"/>
    <w:rsid w:val="00E05534"/>
    <w:rsid w:val="00E0738B"/>
    <w:rsid w:val="00E12845"/>
    <w:rsid w:val="00E15EF2"/>
    <w:rsid w:val="00E20C64"/>
    <w:rsid w:val="00E220F5"/>
    <w:rsid w:val="00E227CF"/>
    <w:rsid w:val="00E24E79"/>
    <w:rsid w:val="00E27B79"/>
    <w:rsid w:val="00E31B1A"/>
    <w:rsid w:val="00E37642"/>
    <w:rsid w:val="00E42D68"/>
    <w:rsid w:val="00E43EC9"/>
    <w:rsid w:val="00E4401C"/>
    <w:rsid w:val="00E44EE9"/>
    <w:rsid w:val="00E4553F"/>
    <w:rsid w:val="00E50ECD"/>
    <w:rsid w:val="00E5527E"/>
    <w:rsid w:val="00E6085A"/>
    <w:rsid w:val="00E646FF"/>
    <w:rsid w:val="00E65F8C"/>
    <w:rsid w:val="00E6616A"/>
    <w:rsid w:val="00E80DAA"/>
    <w:rsid w:val="00E85DC5"/>
    <w:rsid w:val="00E96C75"/>
    <w:rsid w:val="00EA2C27"/>
    <w:rsid w:val="00EA5F78"/>
    <w:rsid w:val="00EA77A8"/>
    <w:rsid w:val="00EB0C65"/>
    <w:rsid w:val="00EB34F8"/>
    <w:rsid w:val="00EB6757"/>
    <w:rsid w:val="00ED1368"/>
    <w:rsid w:val="00EF0D50"/>
    <w:rsid w:val="00F050EC"/>
    <w:rsid w:val="00F13020"/>
    <w:rsid w:val="00F17855"/>
    <w:rsid w:val="00F217A3"/>
    <w:rsid w:val="00F22A0E"/>
    <w:rsid w:val="00F238E5"/>
    <w:rsid w:val="00F27347"/>
    <w:rsid w:val="00F33537"/>
    <w:rsid w:val="00F342FD"/>
    <w:rsid w:val="00F36644"/>
    <w:rsid w:val="00F37A0A"/>
    <w:rsid w:val="00F40E16"/>
    <w:rsid w:val="00F41AA9"/>
    <w:rsid w:val="00F44B15"/>
    <w:rsid w:val="00F51553"/>
    <w:rsid w:val="00F52304"/>
    <w:rsid w:val="00F5498B"/>
    <w:rsid w:val="00F56B53"/>
    <w:rsid w:val="00F62BC0"/>
    <w:rsid w:val="00F657AE"/>
    <w:rsid w:val="00F65F5A"/>
    <w:rsid w:val="00F67097"/>
    <w:rsid w:val="00F67AF7"/>
    <w:rsid w:val="00F701B2"/>
    <w:rsid w:val="00F73CB8"/>
    <w:rsid w:val="00F7705D"/>
    <w:rsid w:val="00F77300"/>
    <w:rsid w:val="00F8077A"/>
    <w:rsid w:val="00F80CD7"/>
    <w:rsid w:val="00F8130E"/>
    <w:rsid w:val="00F845FD"/>
    <w:rsid w:val="00F84A56"/>
    <w:rsid w:val="00F86CD2"/>
    <w:rsid w:val="00F949E2"/>
    <w:rsid w:val="00F96688"/>
    <w:rsid w:val="00F97305"/>
    <w:rsid w:val="00F97E2E"/>
    <w:rsid w:val="00FA15F5"/>
    <w:rsid w:val="00FA3342"/>
    <w:rsid w:val="00FA4D1B"/>
    <w:rsid w:val="00FB128A"/>
    <w:rsid w:val="00FB6EAC"/>
    <w:rsid w:val="00FC2C64"/>
    <w:rsid w:val="00FC36EC"/>
    <w:rsid w:val="00FC57FA"/>
    <w:rsid w:val="00FC7024"/>
    <w:rsid w:val="00FD304E"/>
    <w:rsid w:val="00FE0FF2"/>
    <w:rsid w:val="00FE1121"/>
    <w:rsid w:val="00FE1261"/>
    <w:rsid w:val="00FE12FB"/>
    <w:rsid w:val="00FE1CBB"/>
    <w:rsid w:val="00FE2613"/>
    <w:rsid w:val="00FE465B"/>
    <w:rsid w:val="00FE545E"/>
    <w:rsid w:val="00FE7C46"/>
    <w:rsid w:val="00FF0845"/>
    <w:rsid w:val="00FF21FA"/>
    <w:rsid w:val="00FF37A1"/>
    <w:rsid w:val="00FF453A"/>
    <w:rsid w:val="0B5765C7"/>
    <w:rsid w:val="2CD2D1F9"/>
    <w:rsid w:val="3B0E53E6"/>
    <w:rsid w:val="43B2A31F"/>
    <w:rsid w:val="5B6D3637"/>
    <w:rsid w:val="69981455"/>
    <w:rsid w:val="71855D06"/>
    <w:rsid w:val="71AFB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4B387F"/>
  <w15:docId w15:val="{4562345D-F408-4B5E-8D1B-22743B54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semiHidden="1" w:unhideWhenUsed="1"/>
    <w:lsdException w:name="Table Theme" w:locked="1" w:semiHidden="1" w:unhideWhenUsed="1"/>
    <w:lsdException w:name="Placeholder Text" w:locked="1" w:semiHidden="1"/>
    <w:lsdException w:name="No Spacing" w:locked="1" w:qFormat="1"/>
    <w:lsdException w:name="Light Shading" w:locked="1"/>
    <w:lsdException w:name="Light List" w:locked="1"/>
    <w:lsdException w:name="Light Grid" w:locked="1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6BE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7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636061"/>
    <w:rPr>
      <w:rFonts w:ascii="Arial" w:hAnsi="Arial"/>
      <w:b/>
      <w:sz w:val="24"/>
      <w:lang w:eastAsia="en-US"/>
    </w:rPr>
  </w:style>
  <w:style w:type="character" w:customStyle="1" w:styleId="Ttulo2Char">
    <w:name w:val="Título 2 Char"/>
    <w:link w:val="Ttulo2"/>
    <w:uiPriority w:val="99"/>
    <w:locked/>
    <w:rsid w:val="00636061"/>
    <w:rPr>
      <w:rFonts w:ascii="Arial" w:hAnsi="Arial"/>
      <w:b/>
      <w:lang w:eastAsia="en-US"/>
    </w:rPr>
  </w:style>
  <w:style w:type="character" w:customStyle="1" w:styleId="Ttulo3Char">
    <w:name w:val="Título 3 Char"/>
    <w:link w:val="Ttulo3"/>
    <w:uiPriority w:val="99"/>
    <w:locked/>
    <w:rsid w:val="00636061"/>
    <w:rPr>
      <w:rFonts w:ascii="Arial" w:hAnsi="Arial"/>
      <w:i/>
      <w:lang w:eastAsia="en-US"/>
    </w:rPr>
  </w:style>
  <w:style w:type="character" w:customStyle="1" w:styleId="Ttulo4Char">
    <w:name w:val="Título 4 Char"/>
    <w:link w:val="Ttulo4"/>
    <w:uiPriority w:val="99"/>
    <w:locked/>
    <w:rsid w:val="00636061"/>
    <w:rPr>
      <w:rFonts w:ascii="Arial" w:hAnsi="Arial"/>
      <w:lang w:eastAsia="en-US"/>
    </w:rPr>
  </w:style>
  <w:style w:type="character" w:customStyle="1" w:styleId="Ttulo5Char">
    <w:name w:val="Título 5 Char"/>
    <w:link w:val="Ttulo5"/>
    <w:uiPriority w:val="99"/>
    <w:locked/>
    <w:rsid w:val="00636061"/>
    <w:rPr>
      <w:sz w:val="22"/>
      <w:lang w:eastAsia="en-US"/>
    </w:rPr>
  </w:style>
  <w:style w:type="character" w:customStyle="1" w:styleId="Ttulo6Char">
    <w:name w:val="Título 6 Char"/>
    <w:link w:val="Ttulo6"/>
    <w:uiPriority w:val="99"/>
    <w:locked/>
    <w:rsid w:val="00636061"/>
    <w:rPr>
      <w:i/>
      <w:sz w:val="22"/>
      <w:lang w:eastAsia="en-US"/>
    </w:rPr>
  </w:style>
  <w:style w:type="character" w:customStyle="1" w:styleId="Ttulo7Char">
    <w:name w:val="Título 7 Char"/>
    <w:link w:val="Ttulo7"/>
    <w:uiPriority w:val="99"/>
    <w:locked/>
    <w:rsid w:val="00636061"/>
    <w:rPr>
      <w:lang w:eastAsia="en-US"/>
    </w:rPr>
  </w:style>
  <w:style w:type="character" w:customStyle="1" w:styleId="Ttulo8Char">
    <w:name w:val="Título 8 Char"/>
    <w:link w:val="Ttulo8"/>
    <w:uiPriority w:val="99"/>
    <w:locked/>
    <w:rsid w:val="00636061"/>
    <w:rPr>
      <w:i/>
      <w:lang w:eastAsia="en-US"/>
    </w:rPr>
  </w:style>
  <w:style w:type="character" w:customStyle="1" w:styleId="Ttulo9Char">
    <w:name w:val="Título 9 Char"/>
    <w:link w:val="Ttulo9"/>
    <w:uiPriority w:val="99"/>
    <w:locked/>
    <w:rsid w:val="00636061"/>
    <w:rPr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9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9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99"/>
    <w:semiHidden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D972A2"/>
    <w:pPr>
      <w:tabs>
        <w:tab w:val="left" w:pos="540"/>
        <w:tab w:val="left" w:pos="1260"/>
      </w:tabs>
      <w:spacing w:after="120" w:line="360" w:lineRule="auto"/>
      <w:ind w:left="540"/>
      <w:jc w:val="both"/>
    </w:pPr>
    <w:rPr>
      <w:sz w:val="24"/>
      <w:szCs w:val="24"/>
      <w:lang w:val="pt-PT"/>
    </w:rPr>
  </w:style>
  <w:style w:type="character" w:styleId="Hyperlink">
    <w:name w:val="Hyperlink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6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customStyle="1" w:styleId="ListaColorida-nfase11">
    <w:name w:val="Lista Colorida - Ênfase 11"/>
    <w:basedOn w:val="Normal"/>
    <w:uiPriority w:val="99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77C07-56BB-467E-860D-D0959378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</Template>
  <TotalTime>675</TotalTime>
  <Pages>15</Pages>
  <Words>2107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e006935</dc:creator>
  <cp:keywords/>
  <dc:description/>
  <cp:lastModifiedBy>Eduardo Alves</cp:lastModifiedBy>
  <cp:revision>102</cp:revision>
  <cp:lastPrinted>2012-04-04T10:46:00Z</cp:lastPrinted>
  <dcterms:created xsi:type="dcterms:W3CDTF">2016-08-05T03:48:00Z</dcterms:created>
  <dcterms:modified xsi:type="dcterms:W3CDTF">2017-05-10T23:38:00Z</dcterms:modified>
</cp:coreProperties>
</file>